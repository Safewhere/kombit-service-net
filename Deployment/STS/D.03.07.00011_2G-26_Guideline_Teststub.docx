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F0D8655" w14:textId="77777777" w:rsidR="00DF6302" w:rsidRPr="001324D5" w:rsidRDefault="001B2C2F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 w14:anchorId="745FF40A">
          <v:shapetype id="_x0000_t202" coordsize="21600,21600" o:spt="202" path="m0,0l0,21600,21600,21600,21600,0xe">
            <v:stroke joinstyle="miter"/>
            <v:path gradientshapeok="t" o:connecttype="rect"/>
          </v:shapetype>
          <v:shape id="Text_x0020_Box_x0020_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<v:textbox inset=",3mm,,3mm">
              <w:txbxContent>
                <w:p w14:paraId="33B052A3" w14:textId="77777777" w:rsidR="00E2194A" w:rsidRPr="004F6B32" w:rsidRDefault="00BA7493" w:rsidP="008416F3">
                  <w:pPr>
                    <w:pStyle w:val="ForsideOverskrift"/>
                    <w:rPr>
                      <w:lang w:val="en-US"/>
                    </w:rPr>
                  </w:pPr>
                  <w:proofErr w:type="spellStart"/>
                  <w:r w:rsidRPr="004F6B32">
                    <w:rPr>
                      <w:lang w:val="en-US"/>
                    </w:rPr>
                    <w:t>Kombit</w:t>
                  </w:r>
                  <w:proofErr w:type="spellEnd"/>
                </w:p>
                <w:p w14:paraId="0E5F0EA9" w14:textId="77777777"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14:paraId="6FC21BE5" w14:textId="77777777" w:rsidR="00E2194A" w:rsidRPr="004F6B32" w:rsidRDefault="004F6B32" w:rsidP="009A0FBB">
                  <w:pPr>
                    <w:pStyle w:val="ForsideOverskrift"/>
                    <w:rPr>
                      <w:lang w:val="en-US"/>
                    </w:rPr>
                  </w:pPr>
                  <w:r w:rsidRPr="004F6B32">
                    <w:rPr>
                      <w:lang w:val="en-US"/>
                    </w:rPr>
                    <w:t xml:space="preserve">Guideline for </w:t>
                  </w:r>
                  <w:r w:rsidR="00CD613A">
                    <w:rPr>
                      <w:lang w:val="en-US"/>
                    </w:rPr>
                    <w:t xml:space="preserve">STS </w:t>
                  </w:r>
                  <w:r w:rsidR="0042448E">
                    <w:rPr>
                      <w:lang w:val="en-US"/>
                    </w:rPr>
                    <w:t>Test Stub</w:t>
                  </w:r>
                </w:p>
                <w:p w14:paraId="04B50A5E" w14:textId="77777777"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14:paraId="305B7A76" w14:textId="77777777"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14:paraId="4075D131" w14:textId="77777777" w:rsidR="00E2194A" w:rsidRPr="004F6B32" w:rsidRDefault="00E2194A" w:rsidP="009A0FBB">
                  <w:pPr>
                    <w:pStyle w:val="ForsideOverskrift"/>
                    <w:rPr>
                      <w:lang w:val="en-US"/>
                    </w:rPr>
                  </w:pPr>
                </w:p>
                <w:p w14:paraId="02E713DB" w14:textId="77777777" w:rsidR="00E2194A" w:rsidRPr="004F6B32" w:rsidRDefault="006642B3" w:rsidP="008A5922">
                  <w:pPr>
                    <w:pStyle w:val="ForsideOverskrift"/>
                    <w:rPr>
                      <w:lang w:val="en-US"/>
                    </w:rPr>
                  </w:pPr>
                  <w:r w:rsidRPr="004F6B32">
                    <w:rPr>
                      <w:lang w:val="en-US"/>
                    </w:rPr>
                    <w:t>Version 1.</w:t>
                  </w:r>
                  <w:r w:rsidR="00BA7493" w:rsidRPr="004F6B32">
                    <w:rPr>
                      <w:lang w:val="en-US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</w:p>
    <w:p w14:paraId="64E72013" w14:textId="77777777" w:rsidR="00635E4E" w:rsidRPr="00D93866" w:rsidRDefault="004A35F0" w:rsidP="00586BA9">
      <w:pPr>
        <w:pStyle w:val="Heading1"/>
        <w:rPr>
          <w:lang w:val="en-US"/>
        </w:rPr>
      </w:pPr>
      <w:bookmarkStart w:id="0" w:name="_Toc418799841"/>
      <w:r w:rsidRPr="00D93866">
        <w:rPr>
          <w:lang w:val="en-US"/>
        </w:rPr>
        <w:lastRenderedPageBreak/>
        <w:t>In</w:t>
      </w:r>
      <w:r w:rsidR="00BA7493" w:rsidRPr="00D93866">
        <w:rPr>
          <w:lang w:val="en-US"/>
        </w:rPr>
        <w:t>troduction</w:t>
      </w:r>
      <w:bookmarkEnd w:id="0"/>
    </w:p>
    <w:p w14:paraId="11C677C2" w14:textId="77777777" w:rsidR="00D93866" w:rsidRDefault="00D93866" w:rsidP="00D93866">
      <w:pPr>
        <w:rPr>
          <w:lang w:val="en-US"/>
        </w:rPr>
      </w:pPr>
    </w:p>
    <w:p w14:paraId="05ED14D0" w14:textId="77777777" w:rsidR="005D35B3" w:rsidRPr="00607771" w:rsidRDefault="005D35B3" w:rsidP="005D35B3">
      <w:pPr>
        <w:rPr>
          <w:lang w:val="en-US"/>
        </w:rPr>
      </w:pPr>
      <w:r w:rsidRPr="00607771">
        <w:rPr>
          <w:lang w:val="en-US"/>
        </w:rPr>
        <w:t>The following document describes how to configure</w:t>
      </w:r>
      <w:r>
        <w:rPr>
          <w:lang w:val="en-US"/>
        </w:rPr>
        <w:t xml:space="preserve"> the </w:t>
      </w:r>
      <w:r w:rsidR="0042448E">
        <w:rPr>
          <w:lang w:val="en-US"/>
        </w:rPr>
        <w:t xml:space="preserve">STS </w:t>
      </w:r>
      <w:r>
        <w:rPr>
          <w:lang w:val="en-US"/>
        </w:rPr>
        <w:t xml:space="preserve">Test </w:t>
      </w:r>
      <w:r w:rsidR="0042448E">
        <w:rPr>
          <w:lang w:val="en-US"/>
        </w:rPr>
        <w:t>Stub</w:t>
      </w:r>
      <w:r>
        <w:rPr>
          <w:lang w:val="en-US"/>
        </w:rPr>
        <w:t>.</w:t>
      </w:r>
    </w:p>
    <w:p w14:paraId="7344200A" w14:textId="77777777" w:rsidR="005D35B3" w:rsidRPr="00607771" w:rsidRDefault="005D35B3" w:rsidP="005D35B3">
      <w:pPr>
        <w:rPr>
          <w:lang w:val="en-US"/>
        </w:rPr>
      </w:pPr>
    </w:p>
    <w:p w14:paraId="178E0D7B" w14:textId="77777777" w:rsidR="005D35B3" w:rsidRDefault="005D35B3" w:rsidP="005D35B3">
      <w:pPr>
        <w:rPr>
          <w:lang w:val="en-US"/>
        </w:rPr>
      </w:pPr>
      <w:r w:rsidRPr="00607771">
        <w:rPr>
          <w:lang w:val="en-US"/>
        </w:rPr>
        <w:t xml:space="preserve">After completing this guide, </w:t>
      </w:r>
      <w:r>
        <w:rPr>
          <w:lang w:val="en-US"/>
        </w:rPr>
        <w:t xml:space="preserve">the </w:t>
      </w:r>
      <w:r w:rsidR="00B0013B">
        <w:rPr>
          <w:lang w:val="en-US"/>
        </w:rPr>
        <w:t xml:space="preserve">STS </w:t>
      </w:r>
      <w:r>
        <w:rPr>
          <w:lang w:val="en-US"/>
        </w:rPr>
        <w:t xml:space="preserve">Test </w:t>
      </w:r>
      <w:r w:rsidR="00B0013B">
        <w:rPr>
          <w:lang w:val="en-US"/>
        </w:rPr>
        <w:t xml:space="preserve">Stub </w:t>
      </w:r>
      <w:r>
        <w:rPr>
          <w:lang w:val="en-US"/>
        </w:rPr>
        <w:t>will be configured.</w:t>
      </w:r>
    </w:p>
    <w:p w14:paraId="3FA7E640" w14:textId="77777777" w:rsidR="005D35B3" w:rsidRDefault="005D35B3" w:rsidP="005D35B3">
      <w:pPr>
        <w:rPr>
          <w:lang w:val="en-US"/>
        </w:rPr>
      </w:pPr>
    </w:p>
    <w:p w14:paraId="2738F26E" w14:textId="77777777" w:rsidR="005D35B3" w:rsidRPr="00607771" w:rsidRDefault="005D35B3" w:rsidP="005D35B3">
      <w:pPr>
        <w:rPr>
          <w:lang w:val="en-US"/>
        </w:rPr>
      </w:pPr>
      <w:r>
        <w:rPr>
          <w:lang w:val="en-US"/>
        </w:rPr>
        <w:t xml:space="preserve">Setting up the </w:t>
      </w:r>
      <w:r w:rsidR="00D7684D">
        <w:rPr>
          <w:lang w:val="en-US"/>
        </w:rPr>
        <w:t xml:space="preserve">STS </w:t>
      </w:r>
      <w:r>
        <w:rPr>
          <w:lang w:val="en-US"/>
        </w:rPr>
        <w:t xml:space="preserve">Test </w:t>
      </w:r>
      <w:r w:rsidR="005140B7">
        <w:rPr>
          <w:lang w:val="en-US"/>
        </w:rPr>
        <w:t>Stub</w:t>
      </w:r>
      <w:r w:rsidR="00FC0AEA">
        <w:rPr>
          <w:lang w:val="en-US"/>
        </w:rPr>
        <w:t xml:space="preserve"> in IIS </w:t>
      </w:r>
      <w:r>
        <w:rPr>
          <w:lang w:val="en-US"/>
        </w:rPr>
        <w:t>is outside the scope of this document. This is described in the document “</w:t>
      </w:r>
      <w:proofErr w:type="spellStart"/>
      <w:r w:rsidRPr="00900D1A">
        <w:rPr>
          <w:lang w:val="en-US"/>
        </w:rPr>
        <w:t>All_guideline_setup</w:t>
      </w:r>
      <w:proofErr w:type="spellEnd"/>
      <w:r w:rsidRPr="00900D1A">
        <w:rPr>
          <w:lang w:val="en-US"/>
        </w:rPr>
        <w:t xml:space="preserve"> sites IIS</w:t>
      </w:r>
      <w:r>
        <w:rPr>
          <w:lang w:val="en-US"/>
        </w:rPr>
        <w:t>.docx”.</w:t>
      </w:r>
    </w:p>
    <w:p w14:paraId="4EB91CE2" w14:textId="77777777" w:rsidR="005D35B3" w:rsidRPr="00607771" w:rsidRDefault="005D35B3" w:rsidP="005D35B3">
      <w:pPr>
        <w:rPr>
          <w:lang w:val="en-US"/>
        </w:rPr>
      </w:pPr>
    </w:p>
    <w:p w14:paraId="2E95E969" w14:textId="77777777" w:rsidR="005D35B3" w:rsidRPr="00607771" w:rsidRDefault="005D35B3" w:rsidP="005D35B3">
      <w:pPr>
        <w:rPr>
          <w:lang w:val="en-US"/>
        </w:rPr>
      </w:pPr>
      <w:r w:rsidRPr="00607771">
        <w:rPr>
          <w:lang w:val="en-US"/>
        </w:rPr>
        <w:t xml:space="preserve">It is assumed that the reader is </w:t>
      </w:r>
      <w:r>
        <w:rPr>
          <w:lang w:val="en-US"/>
        </w:rPr>
        <w:t xml:space="preserve">a .Net-developer </w:t>
      </w:r>
      <w:r w:rsidRPr="00607771">
        <w:rPr>
          <w:lang w:val="en-US"/>
        </w:rPr>
        <w:t xml:space="preserve">knowledgeable in the following technologies used </w:t>
      </w:r>
      <w:r>
        <w:rPr>
          <w:lang w:val="en-US"/>
        </w:rPr>
        <w:t xml:space="preserve">to develop this .Net-based sample. </w:t>
      </w:r>
      <w:r w:rsidRPr="00607771">
        <w:rPr>
          <w:lang w:val="en-US"/>
        </w:rPr>
        <w:t>This includes:</w:t>
      </w:r>
    </w:p>
    <w:p w14:paraId="48283CC8" w14:textId="77777777" w:rsidR="005D35B3" w:rsidRPr="00607771" w:rsidRDefault="005D35B3" w:rsidP="005D35B3">
      <w:pPr>
        <w:rPr>
          <w:lang w:val="en-US"/>
        </w:rPr>
      </w:pPr>
    </w:p>
    <w:p w14:paraId="4AB0A41D" w14:textId="77777777"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C#</w:t>
      </w:r>
    </w:p>
    <w:p w14:paraId="7594D61B" w14:textId="77777777"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Microsoft.Net framework v4.5</w:t>
      </w:r>
    </w:p>
    <w:p w14:paraId="69E6C763" w14:textId="77777777"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 w:rsidRPr="00607771">
        <w:rPr>
          <w:lang w:val="en-US"/>
        </w:rPr>
        <w:t>Microsoft Windows Server Operating System</w:t>
      </w:r>
    </w:p>
    <w:p w14:paraId="557C0B49" w14:textId="77777777" w:rsidR="005D35B3" w:rsidRPr="00607771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 w:rsidRPr="00607771">
        <w:rPr>
          <w:lang w:val="en-US"/>
        </w:rPr>
        <w:t>Microsoft Internet Information Systems (IIS)</w:t>
      </w:r>
    </w:p>
    <w:p w14:paraId="12C9E60F" w14:textId="77777777" w:rsidR="005D35B3" w:rsidRDefault="005D35B3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X509v3 </w:t>
      </w:r>
      <w:r w:rsidRPr="00607771">
        <w:rPr>
          <w:lang w:val="en-US"/>
        </w:rPr>
        <w:t>Certificates</w:t>
      </w:r>
    </w:p>
    <w:p w14:paraId="668B8E8F" w14:textId="77777777" w:rsidR="005D6DB8" w:rsidRDefault="005D6DB8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SOAP protocol</w:t>
      </w:r>
    </w:p>
    <w:p w14:paraId="12E8FE3C" w14:textId="77777777" w:rsidR="005D6DB8" w:rsidRPr="00607771" w:rsidRDefault="005D6DB8" w:rsidP="005D35B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WS-Trust XML protocol</w:t>
      </w:r>
    </w:p>
    <w:p w14:paraId="0F6E080F" w14:textId="77777777" w:rsidR="00D93866" w:rsidRPr="00E356BE" w:rsidRDefault="00D93866" w:rsidP="00D93866">
      <w:pPr>
        <w:rPr>
          <w:lang w:val="en-US"/>
        </w:rPr>
      </w:pPr>
    </w:p>
    <w:p w14:paraId="0B37ED23" w14:textId="77777777" w:rsidR="001677FE" w:rsidRPr="00D93866" w:rsidRDefault="001677FE" w:rsidP="00586BA9">
      <w:pPr>
        <w:rPr>
          <w:lang w:val="en-US"/>
        </w:rPr>
      </w:pPr>
    </w:p>
    <w:p w14:paraId="7B910857" w14:textId="77777777" w:rsidR="00FA4029" w:rsidRPr="00D93866" w:rsidRDefault="00FA4029" w:rsidP="00586BA9">
      <w:pPr>
        <w:rPr>
          <w:i/>
          <w:lang w:val="en-US"/>
        </w:rPr>
      </w:pPr>
    </w:p>
    <w:p w14:paraId="05F9ED64" w14:textId="77777777" w:rsidR="00FA4029" w:rsidRPr="00D93866" w:rsidRDefault="00FA4029" w:rsidP="00586BA9">
      <w:pPr>
        <w:rPr>
          <w:lang w:val="en-US"/>
        </w:rPr>
      </w:pPr>
    </w:p>
    <w:p w14:paraId="6014CB80" w14:textId="77777777" w:rsidR="00FA4029" w:rsidRPr="00D93866" w:rsidRDefault="00FA4029" w:rsidP="00586BA9">
      <w:pPr>
        <w:rPr>
          <w:lang w:val="en-US"/>
        </w:rPr>
      </w:pPr>
    </w:p>
    <w:p w14:paraId="18CFD3DB" w14:textId="77777777" w:rsidR="00FA4029" w:rsidRDefault="000A1D0F" w:rsidP="00586BA9">
      <w:pPr>
        <w:pStyle w:val="Heading1"/>
      </w:pPr>
      <w:r w:rsidRPr="00D93866">
        <w:rPr>
          <w:lang w:val="en-US"/>
        </w:rPr>
        <w:br w:type="page"/>
      </w:r>
      <w:bookmarkStart w:id="1" w:name="_Toc418799842"/>
      <w:proofErr w:type="spellStart"/>
      <w:r w:rsidR="00D93866">
        <w:lastRenderedPageBreak/>
        <w:t>Table</w:t>
      </w:r>
      <w:proofErr w:type="spellEnd"/>
      <w:r w:rsidR="00D93866">
        <w:t xml:space="preserve"> of Contents</w:t>
      </w:r>
      <w:bookmarkEnd w:id="1"/>
    </w:p>
    <w:p w14:paraId="77FF30AD" w14:textId="77777777" w:rsidR="000A1D0F" w:rsidRDefault="000A1D0F" w:rsidP="00586BA9"/>
    <w:p w14:paraId="13FB5EED" w14:textId="77777777" w:rsidR="00A33109" w:rsidRDefault="002921AD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r>
        <w:fldChar w:fldCharType="begin"/>
      </w:r>
      <w:r w:rsidR="000A1D0F">
        <w:instrText xml:space="preserve"> TOC \o "1-3" \h \z \u </w:instrText>
      </w:r>
      <w:r>
        <w:fldChar w:fldCharType="separate"/>
      </w:r>
      <w:hyperlink w:anchor="_Toc418799841" w:history="1">
        <w:r w:rsidR="00A33109" w:rsidRPr="00F23F56">
          <w:rPr>
            <w:rStyle w:val="Hyperlink"/>
            <w:noProof/>
            <w:lang w:val="en-US"/>
          </w:rPr>
          <w:t>Introduction</w:t>
        </w:r>
        <w:r w:rsidR="00A331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756A2A" w14:textId="77777777" w:rsidR="00A33109" w:rsidRDefault="001B2C2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2" w:history="1">
        <w:r w:rsidR="00A33109" w:rsidRPr="00F23F56">
          <w:rPr>
            <w:rStyle w:val="Hyperlink"/>
            <w:noProof/>
          </w:rPr>
          <w:t>Table of Contents</w:t>
        </w:r>
        <w:r w:rsidR="00A33109">
          <w:rPr>
            <w:noProof/>
            <w:webHidden/>
          </w:rPr>
          <w:tab/>
        </w:r>
        <w:r w:rsidR="002921AD"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_Toc418799842 \h </w:instrText>
        </w:r>
        <w:r w:rsidR="002921AD">
          <w:rPr>
            <w:noProof/>
            <w:webHidden/>
          </w:rPr>
        </w:r>
        <w:r w:rsidR="002921AD"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3</w:t>
        </w:r>
        <w:r w:rsidR="002921AD">
          <w:rPr>
            <w:noProof/>
            <w:webHidden/>
          </w:rPr>
          <w:fldChar w:fldCharType="end"/>
        </w:r>
      </w:hyperlink>
    </w:p>
    <w:p w14:paraId="0C768C5A" w14:textId="77777777" w:rsidR="00A33109" w:rsidRDefault="001B2C2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3" w:history="1">
        <w:r w:rsidR="00A33109" w:rsidRPr="00F23F56">
          <w:rPr>
            <w:rStyle w:val="Hyperlink"/>
            <w:noProof/>
            <w:lang w:val="en-US"/>
          </w:rPr>
          <w:t>Prerequisites</w:t>
        </w:r>
        <w:r w:rsidR="00A33109">
          <w:rPr>
            <w:noProof/>
            <w:webHidden/>
          </w:rPr>
          <w:tab/>
        </w:r>
        <w:r w:rsidR="002921AD"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_Toc418799843 \h </w:instrText>
        </w:r>
        <w:r w:rsidR="002921AD">
          <w:rPr>
            <w:noProof/>
            <w:webHidden/>
          </w:rPr>
        </w:r>
        <w:r w:rsidR="002921AD"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 w:rsidR="002921AD">
          <w:rPr>
            <w:noProof/>
            <w:webHidden/>
          </w:rPr>
          <w:fldChar w:fldCharType="end"/>
        </w:r>
      </w:hyperlink>
    </w:p>
    <w:p w14:paraId="3AF309ED" w14:textId="77777777" w:rsidR="00A33109" w:rsidRDefault="001B2C2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4" w:history="1">
        <w:r w:rsidR="00A33109" w:rsidRPr="00F23F56">
          <w:rPr>
            <w:rStyle w:val="Hyperlink"/>
            <w:noProof/>
            <w:lang w:val="en-US"/>
          </w:rPr>
          <w:t>Configuring The Test Stub</w:t>
        </w:r>
        <w:r w:rsidR="00A33109">
          <w:rPr>
            <w:noProof/>
            <w:webHidden/>
          </w:rPr>
          <w:tab/>
        </w:r>
        <w:r w:rsidR="002921AD"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_Toc418799844 \h </w:instrText>
        </w:r>
        <w:r w:rsidR="002921AD">
          <w:rPr>
            <w:noProof/>
            <w:webHidden/>
          </w:rPr>
        </w:r>
        <w:r w:rsidR="002921AD"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 w:rsidR="002921AD">
          <w:rPr>
            <w:noProof/>
            <w:webHidden/>
          </w:rPr>
          <w:fldChar w:fldCharType="end"/>
        </w:r>
      </w:hyperlink>
    </w:p>
    <w:p w14:paraId="18D0898A" w14:textId="77777777" w:rsidR="00A33109" w:rsidRDefault="001B2C2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5" w:history="1">
        <w:r w:rsidR="00A33109" w:rsidRPr="00F23F56">
          <w:rPr>
            <w:rStyle w:val="Hyperlink"/>
            <w:noProof/>
          </w:rPr>
          <w:t>IIS website</w:t>
        </w:r>
        <w:r w:rsidR="00A33109">
          <w:rPr>
            <w:noProof/>
            <w:webHidden/>
          </w:rPr>
          <w:tab/>
        </w:r>
        <w:r w:rsidR="002921AD"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_Toc418799845 \h </w:instrText>
        </w:r>
        <w:r w:rsidR="002921AD">
          <w:rPr>
            <w:noProof/>
            <w:webHidden/>
          </w:rPr>
        </w:r>
        <w:r w:rsidR="002921AD"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 w:rsidR="002921AD">
          <w:rPr>
            <w:noProof/>
            <w:webHidden/>
          </w:rPr>
          <w:fldChar w:fldCharType="end"/>
        </w:r>
      </w:hyperlink>
    </w:p>
    <w:p w14:paraId="13392EB4" w14:textId="77777777" w:rsidR="00A33109" w:rsidRDefault="001B2C2F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6" w:history="1">
        <w:r w:rsidR="00A33109" w:rsidRPr="00F23F56">
          <w:rPr>
            <w:rStyle w:val="Hyperlink"/>
            <w:rFonts w:eastAsiaTheme="majorEastAsia"/>
            <w:noProof/>
            <w:lang w:val="en-US"/>
          </w:rPr>
          <w:t>Configuration</w:t>
        </w:r>
        <w:r w:rsidR="00A33109">
          <w:rPr>
            <w:noProof/>
            <w:webHidden/>
          </w:rPr>
          <w:tab/>
        </w:r>
        <w:r w:rsidR="002921AD"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_Toc418799846 \h </w:instrText>
        </w:r>
        <w:r w:rsidR="002921AD">
          <w:rPr>
            <w:noProof/>
            <w:webHidden/>
          </w:rPr>
        </w:r>
        <w:r w:rsidR="002921AD"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4</w:t>
        </w:r>
        <w:r w:rsidR="002921AD">
          <w:rPr>
            <w:noProof/>
            <w:webHidden/>
          </w:rPr>
          <w:fldChar w:fldCharType="end"/>
        </w:r>
      </w:hyperlink>
    </w:p>
    <w:p w14:paraId="13C17261" w14:textId="77777777" w:rsidR="00A33109" w:rsidRDefault="001B2C2F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9847" w:history="1">
        <w:r w:rsidR="00A33109" w:rsidRPr="00F23F56">
          <w:rPr>
            <w:rStyle w:val="Hyperlink"/>
            <w:noProof/>
          </w:rPr>
          <w:t>Using The STS Test Stub</w:t>
        </w:r>
        <w:r w:rsidR="00A33109">
          <w:rPr>
            <w:noProof/>
            <w:webHidden/>
          </w:rPr>
          <w:tab/>
        </w:r>
        <w:r w:rsidR="002921AD">
          <w:rPr>
            <w:noProof/>
            <w:webHidden/>
          </w:rPr>
          <w:fldChar w:fldCharType="begin"/>
        </w:r>
        <w:r w:rsidR="00A33109">
          <w:rPr>
            <w:noProof/>
            <w:webHidden/>
          </w:rPr>
          <w:instrText xml:space="preserve"> PAGEREF _Toc418799847 \h </w:instrText>
        </w:r>
        <w:r w:rsidR="002921AD">
          <w:rPr>
            <w:noProof/>
            <w:webHidden/>
          </w:rPr>
        </w:r>
        <w:r w:rsidR="002921AD">
          <w:rPr>
            <w:noProof/>
            <w:webHidden/>
          </w:rPr>
          <w:fldChar w:fldCharType="separate"/>
        </w:r>
        <w:r w:rsidR="00A33109">
          <w:rPr>
            <w:noProof/>
            <w:webHidden/>
          </w:rPr>
          <w:t>5</w:t>
        </w:r>
        <w:r w:rsidR="002921AD">
          <w:rPr>
            <w:noProof/>
            <w:webHidden/>
          </w:rPr>
          <w:fldChar w:fldCharType="end"/>
        </w:r>
      </w:hyperlink>
    </w:p>
    <w:p w14:paraId="7F4DB58C" w14:textId="77777777" w:rsidR="00475D30" w:rsidRDefault="002921AD" w:rsidP="00586BA9">
      <w:r>
        <w:fldChar w:fldCharType="end"/>
      </w:r>
    </w:p>
    <w:p w14:paraId="633AB28B" w14:textId="77777777" w:rsidR="001B5573" w:rsidRPr="00B75FD8" w:rsidRDefault="00475D30" w:rsidP="001B5573">
      <w:pPr>
        <w:pStyle w:val="Heading1"/>
        <w:rPr>
          <w:lang w:val="en-US"/>
        </w:rPr>
      </w:pPr>
      <w:r w:rsidRPr="00567A36">
        <w:br w:type="page"/>
      </w:r>
      <w:bookmarkStart w:id="2" w:name="_Toc418799843"/>
      <w:bookmarkStart w:id="3" w:name="_Toc415690811"/>
      <w:r w:rsidR="001B5573">
        <w:rPr>
          <w:lang w:val="en-US"/>
        </w:rPr>
        <w:lastRenderedPageBreak/>
        <w:t>Prerequisites</w:t>
      </w:r>
      <w:bookmarkEnd w:id="2"/>
    </w:p>
    <w:p w14:paraId="5DE073E8" w14:textId="77777777" w:rsidR="001B5573" w:rsidRPr="00E9244E" w:rsidRDefault="001B5573" w:rsidP="001B5573">
      <w:p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>This document requires that the following prerequisites are satisfied:</w:t>
      </w:r>
    </w:p>
    <w:p w14:paraId="06CB7D53" w14:textId="77777777" w:rsidR="001B5573" w:rsidRPr="00E9244E" w:rsidRDefault="001B5573" w:rsidP="001B5573">
      <w:pPr>
        <w:rPr>
          <w:shd w:val="clear" w:color="auto" w:fill="FFFFFF"/>
          <w:lang w:val="en-US"/>
        </w:rPr>
      </w:pPr>
    </w:p>
    <w:p w14:paraId="47939E29" w14:textId="77777777" w:rsidR="001B5573" w:rsidRPr="00881FFD" w:rsidRDefault="001B5573" w:rsidP="001B5573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 xml:space="preserve">Setting up the </w:t>
      </w:r>
      <w:r>
        <w:rPr>
          <w:shd w:val="clear" w:color="auto" w:fill="FFFFFF"/>
          <w:lang w:val="en-US"/>
        </w:rPr>
        <w:t xml:space="preserve">.Net-based </w:t>
      </w:r>
      <w:r w:rsidRPr="00E9244E">
        <w:rPr>
          <w:shd w:val="clear" w:color="auto" w:fill="FFFFFF"/>
          <w:lang w:val="en-US"/>
        </w:rPr>
        <w:t>sample</w:t>
      </w:r>
      <w:r>
        <w:rPr>
          <w:shd w:val="clear" w:color="auto" w:fill="FFFFFF"/>
          <w:lang w:val="en-US"/>
        </w:rPr>
        <w:t>s</w:t>
      </w:r>
      <w:r w:rsidRPr="00E9244E">
        <w:rPr>
          <w:shd w:val="clear" w:color="auto" w:fill="FFFFFF"/>
          <w:lang w:val="en-US"/>
        </w:rPr>
        <w:t xml:space="preserve"> according to the guide </w:t>
      </w:r>
      <w:r>
        <w:rPr>
          <w:shd w:val="clear" w:color="auto" w:fill="FFFFFF"/>
          <w:lang w:val="en-US"/>
        </w:rPr>
        <w:t>“</w:t>
      </w:r>
      <w:proofErr w:type="spellStart"/>
      <w:r w:rsidRPr="00E9244E">
        <w:rPr>
          <w:lang w:val="en-US"/>
        </w:rPr>
        <w:t>All_guideline_setup</w:t>
      </w:r>
      <w:proofErr w:type="spellEnd"/>
      <w:r w:rsidRPr="00E9244E">
        <w:rPr>
          <w:lang w:val="en-US"/>
        </w:rPr>
        <w:t xml:space="preserve"> sites IIS.docx</w:t>
      </w:r>
      <w:r>
        <w:rPr>
          <w:lang w:val="en-US"/>
        </w:rPr>
        <w:t>”</w:t>
      </w:r>
    </w:p>
    <w:p w14:paraId="05276FE7" w14:textId="77777777" w:rsidR="00881FFD" w:rsidRPr="00881FFD" w:rsidRDefault="00881FFD" w:rsidP="00881FFD">
      <w:pPr>
        <w:pStyle w:val="ListParagraph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lang w:val="en-US"/>
        </w:rPr>
        <w:t>Logging is done to the folder c:\temp. This folder must exist for logging to work.</w:t>
      </w:r>
    </w:p>
    <w:p w14:paraId="54FC9EB3" w14:textId="77777777" w:rsidR="004F6B32" w:rsidRPr="004F6B32" w:rsidRDefault="00BE5AFD" w:rsidP="001B5573">
      <w:pPr>
        <w:pStyle w:val="Heading1"/>
        <w:rPr>
          <w:lang w:val="en-US"/>
        </w:rPr>
      </w:pPr>
      <w:bookmarkStart w:id="4" w:name="_Toc418799844"/>
      <w:bookmarkEnd w:id="3"/>
      <w:r>
        <w:rPr>
          <w:lang w:val="en-US"/>
        </w:rPr>
        <w:t>Configuring The Test Stub</w:t>
      </w:r>
      <w:bookmarkEnd w:id="4"/>
    </w:p>
    <w:p w14:paraId="7A611230" w14:textId="77777777" w:rsidR="00442155" w:rsidRDefault="00BE5AFD" w:rsidP="004F6B32">
      <w:pPr>
        <w:rPr>
          <w:lang w:val="en-US"/>
        </w:rPr>
      </w:pPr>
      <w:r>
        <w:rPr>
          <w:lang w:val="en-US"/>
        </w:rPr>
        <w:t xml:space="preserve">The </w:t>
      </w:r>
      <w:r w:rsidR="00A42062">
        <w:rPr>
          <w:lang w:val="en-US"/>
        </w:rPr>
        <w:t xml:space="preserve">STS </w:t>
      </w:r>
      <w:r>
        <w:rPr>
          <w:lang w:val="en-US"/>
        </w:rPr>
        <w:t xml:space="preserve">test stub </w:t>
      </w:r>
      <w:r w:rsidR="004F6B32" w:rsidRPr="004F6B32">
        <w:rPr>
          <w:lang w:val="en-US"/>
        </w:rPr>
        <w:t>is a soap service that simulates processing requests and sending responses for a WS-Trust call which a user system (</w:t>
      </w:r>
      <w:proofErr w:type="spellStart"/>
      <w:r w:rsidR="004F6B32" w:rsidRPr="004F6B32">
        <w:rPr>
          <w:lang w:val="en-US"/>
        </w:rPr>
        <w:t>Anvendersystem</w:t>
      </w:r>
      <w:proofErr w:type="spellEnd"/>
      <w:r w:rsidR="004F6B32" w:rsidRPr="004F6B32">
        <w:rPr>
          <w:lang w:val="en-US"/>
        </w:rPr>
        <w:t xml:space="preserve">) can send. </w:t>
      </w:r>
    </w:p>
    <w:p w14:paraId="7903C17B" w14:textId="77777777" w:rsidR="00442155" w:rsidRDefault="00442155" w:rsidP="004F6B32">
      <w:pPr>
        <w:rPr>
          <w:lang w:val="en-US"/>
        </w:rPr>
      </w:pPr>
    </w:p>
    <w:p w14:paraId="20228A3D" w14:textId="77777777" w:rsidR="004F6B32" w:rsidRDefault="004F6B32" w:rsidP="004F6B32">
      <w:pPr>
        <w:rPr>
          <w:lang w:val="en-US"/>
        </w:rPr>
      </w:pPr>
      <w:r w:rsidRPr="004F6B32">
        <w:rPr>
          <w:lang w:val="en-US"/>
        </w:rPr>
        <w:t xml:space="preserve">It will accept </w:t>
      </w:r>
      <w:r w:rsidR="0098262B">
        <w:rPr>
          <w:lang w:val="en-US"/>
        </w:rPr>
        <w:t xml:space="preserve">a </w:t>
      </w:r>
      <w:r w:rsidRPr="004F6B32">
        <w:rPr>
          <w:lang w:val="en-US"/>
        </w:rPr>
        <w:t>request security token</w:t>
      </w:r>
      <w:r w:rsidR="0098262B">
        <w:rPr>
          <w:lang w:val="en-US"/>
        </w:rPr>
        <w:t xml:space="preserve"> message (RST)</w:t>
      </w:r>
      <w:r w:rsidRPr="004F6B32">
        <w:rPr>
          <w:lang w:val="en-US"/>
        </w:rPr>
        <w:t xml:space="preserve"> and will return </w:t>
      </w:r>
      <w:r w:rsidR="0098262B">
        <w:rPr>
          <w:lang w:val="en-US"/>
        </w:rPr>
        <w:t xml:space="preserve">with </w:t>
      </w:r>
      <w:r w:rsidRPr="004F6B32">
        <w:rPr>
          <w:lang w:val="en-US"/>
        </w:rPr>
        <w:t>a request security token response</w:t>
      </w:r>
      <w:r w:rsidR="0098262B">
        <w:rPr>
          <w:lang w:val="en-US"/>
        </w:rPr>
        <w:t xml:space="preserve"> message (RSTR)</w:t>
      </w:r>
      <w:r w:rsidRPr="004F6B32">
        <w:rPr>
          <w:lang w:val="en-US"/>
        </w:rPr>
        <w:t>.</w:t>
      </w:r>
    </w:p>
    <w:p w14:paraId="681E180E" w14:textId="77777777" w:rsidR="00930D4A" w:rsidRDefault="00930D4A" w:rsidP="004F6B32">
      <w:pPr>
        <w:rPr>
          <w:lang w:val="en-US"/>
        </w:rPr>
      </w:pPr>
    </w:p>
    <w:p w14:paraId="658DBF61" w14:textId="77777777" w:rsidR="00930D4A" w:rsidRDefault="00930D4A" w:rsidP="004F6B32">
      <w:pPr>
        <w:rPr>
          <w:lang w:val="en-US"/>
        </w:rPr>
      </w:pPr>
      <w:proofErr w:type="spellStart"/>
      <w:r>
        <w:rPr>
          <w:lang w:val="en-US"/>
        </w:rPr>
        <w:t>Specifiic</w:t>
      </w:r>
      <w:proofErr w:type="spellEnd"/>
      <w:r>
        <w:rPr>
          <w:lang w:val="en-US"/>
        </w:rPr>
        <w:t xml:space="preserve"> properties about the test stub:</w:t>
      </w:r>
    </w:p>
    <w:p w14:paraId="09F3D478" w14:textId="77777777" w:rsidR="00930D4A" w:rsidRDefault="00930D4A" w:rsidP="00930D4A">
      <w:pPr>
        <w:pStyle w:val="ListParagraph"/>
        <w:numPr>
          <w:ilvl w:val="0"/>
          <w:numId w:val="15"/>
        </w:numPr>
        <w:rPr>
          <w:lang w:val="en-US"/>
        </w:rPr>
      </w:pPr>
      <w:r w:rsidRPr="00930D4A">
        <w:rPr>
          <w:lang w:val="en-US"/>
        </w:rPr>
        <w:t>It uses a X509 signing credential with SHA-1 algorithm</w:t>
      </w:r>
    </w:p>
    <w:p w14:paraId="6A2AA61B" w14:textId="77777777" w:rsidR="00930D4A" w:rsidRDefault="00930D4A" w:rsidP="00930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RSTR contains a SAML2.0 Assertion element. That is, the RSTR contains an un-encrypted assertion. Assertion encryption is NOT used.</w:t>
      </w:r>
    </w:p>
    <w:p w14:paraId="01334197" w14:textId="77777777" w:rsidR="007259EB" w:rsidRDefault="007259EB" w:rsidP="007259E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service has two endpoints</w:t>
      </w:r>
    </w:p>
    <w:p w14:paraId="2667E0EC" w14:textId="77777777" w:rsidR="007259EB" w:rsidRDefault="007259EB" w:rsidP="007259E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MEX endpoint used to publish metadata</w:t>
      </w:r>
    </w:p>
    <w:p w14:paraId="7A2C97DF" w14:textId="77777777" w:rsidR="004F6B32" w:rsidRPr="004F6B32" w:rsidRDefault="007259EB" w:rsidP="009153F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Certificate endpoint used for processing RST messages and accepts a certificate credential over the HTTP protocol.</w:t>
      </w:r>
    </w:p>
    <w:p w14:paraId="1BCB3F10" w14:textId="77777777" w:rsidR="004F6B32" w:rsidRDefault="004F6B32" w:rsidP="00504ABA">
      <w:pPr>
        <w:pStyle w:val="Heading2"/>
      </w:pPr>
      <w:bookmarkStart w:id="5" w:name="_Toc418799845"/>
      <w:r>
        <w:t>IIS website</w:t>
      </w:r>
      <w:bookmarkEnd w:id="5"/>
    </w:p>
    <w:p w14:paraId="5F3EFA0A" w14:textId="77777777" w:rsidR="009F5F7D" w:rsidRDefault="004F6B32" w:rsidP="004F6B32">
      <w:pPr>
        <w:rPr>
          <w:lang w:val="en-US"/>
        </w:rPr>
      </w:pPr>
      <w:r w:rsidRPr="004F6B32">
        <w:rPr>
          <w:lang w:val="en-US"/>
        </w:rPr>
        <w:t xml:space="preserve">This guideline assumes that the </w:t>
      </w:r>
      <w:proofErr w:type="spellStart"/>
      <w:r w:rsidRPr="004F6B32">
        <w:rPr>
          <w:lang w:val="en-US"/>
        </w:rPr>
        <w:t>url</w:t>
      </w:r>
      <w:proofErr w:type="spellEnd"/>
      <w:r w:rsidRPr="004F6B32">
        <w:rPr>
          <w:lang w:val="en-US"/>
        </w:rPr>
        <w:t xml:space="preserve"> of the STS </w:t>
      </w:r>
      <w:r w:rsidR="009F5F7D">
        <w:rPr>
          <w:lang w:val="en-US"/>
        </w:rPr>
        <w:t xml:space="preserve">Test Stub </w:t>
      </w:r>
      <w:r w:rsidRPr="004F6B32">
        <w:rPr>
          <w:lang w:val="en-US"/>
        </w:rPr>
        <w:t>is:</w:t>
      </w:r>
    </w:p>
    <w:p w14:paraId="0E0B3870" w14:textId="77777777" w:rsidR="00504ABA" w:rsidRDefault="00396767" w:rsidP="004F6B32">
      <w:pPr>
        <w:rPr>
          <w:rStyle w:val="Hyperlink"/>
          <w:lang w:val="en-US"/>
        </w:rPr>
      </w:pPr>
      <w:hyperlink r:id="rId12" w:history="1">
        <w:r w:rsidRPr="002D78AF">
          <w:rPr>
            <w:rStyle w:val="Hyperlink"/>
            <w:lang w:val="en-US"/>
          </w:rPr>
          <w:t>https://adgangsstyringeksempler.projekt-stoettesystemerne.dk/STS/</w:t>
        </w:r>
      </w:hyperlink>
    </w:p>
    <w:p w14:paraId="5F80DC41" w14:textId="77777777" w:rsidR="00396767" w:rsidRPr="00CE0CB5" w:rsidRDefault="00396767" w:rsidP="004F6B32">
      <w:pPr>
        <w:rPr>
          <w:lang w:val="en-US"/>
        </w:rPr>
      </w:pPr>
    </w:p>
    <w:p w14:paraId="6D8E92F6" w14:textId="77777777" w:rsidR="004F6B32" w:rsidRPr="004F6B32" w:rsidRDefault="004F6B32" w:rsidP="00CE0CB5">
      <w:pPr>
        <w:pStyle w:val="Heading2"/>
        <w:rPr>
          <w:rFonts w:eastAsiaTheme="majorEastAsia"/>
          <w:lang w:val="en-US"/>
        </w:rPr>
      </w:pPr>
      <w:bookmarkStart w:id="6" w:name="_Toc418799846"/>
      <w:r w:rsidRPr="004F6B32">
        <w:rPr>
          <w:rFonts w:eastAsiaTheme="majorEastAsia"/>
          <w:lang w:val="en-US"/>
        </w:rPr>
        <w:t>Configuration</w:t>
      </w:r>
      <w:bookmarkEnd w:id="6"/>
    </w:p>
    <w:p w14:paraId="11A8D00C" w14:textId="77777777" w:rsidR="00E3208B" w:rsidRDefault="00E3208B" w:rsidP="004F6B32">
      <w:pPr>
        <w:rPr>
          <w:lang w:val="en-US"/>
        </w:rPr>
      </w:pPr>
      <w:r>
        <w:rPr>
          <w:lang w:val="en-US"/>
        </w:rPr>
        <w:t>Some changes to the properties in the configuration file STS\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may be required:</w:t>
      </w:r>
    </w:p>
    <w:p w14:paraId="14420666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FD5197">
        <w:rPr>
          <w:b/>
          <w:lang w:val="en-US"/>
        </w:rPr>
        <w:t>BaseAddress</w:t>
      </w:r>
      <w:proofErr w:type="spellEnd"/>
      <w:r w:rsidRPr="00FD5197">
        <w:rPr>
          <w:lang w:val="en-US"/>
        </w:rPr>
        <w:t>: the production address which deploy the STS service.</w:t>
      </w:r>
    </w:p>
    <w:p w14:paraId="43FC26B6" w14:textId="77777777" w:rsidR="00231731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FD5197">
        <w:rPr>
          <w:b/>
          <w:lang w:val="en-US"/>
        </w:rPr>
        <w:t>StsServiceCertificateThumbprint</w:t>
      </w:r>
      <w:proofErr w:type="spellEnd"/>
      <w:r w:rsidRPr="00FD5197">
        <w:rPr>
          <w:lang w:val="en-US"/>
        </w:rPr>
        <w:t xml:space="preserve">: thumbprint of </w:t>
      </w:r>
      <w:r w:rsidR="00FD5197">
        <w:rPr>
          <w:lang w:val="en-US"/>
        </w:rPr>
        <w:t xml:space="preserve">the </w:t>
      </w:r>
      <w:r w:rsidRPr="00FD5197">
        <w:rPr>
          <w:lang w:val="en-US"/>
        </w:rPr>
        <w:t xml:space="preserve">certificate </w:t>
      </w:r>
      <w:r w:rsidR="00FD5197">
        <w:rPr>
          <w:lang w:val="en-US"/>
        </w:rPr>
        <w:t xml:space="preserve">used by this STS Test </w:t>
      </w:r>
      <w:r w:rsidR="00062D3F">
        <w:rPr>
          <w:lang w:val="en-US"/>
        </w:rPr>
        <w:t xml:space="preserve">stub </w:t>
      </w:r>
      <w:r w:rsidRPr="00FD5197">
        <w:rPr>
          <w:lang w:val="en-US"/>
        </w:rPr>
        <w:t xml:space="preserve">as </w:t>
      </w:r>
      <w:r w:rsidR="00FD5197">
        <w:rPr>
          <w:lang w:val="en-US"/>
        </w:rPr>
        <w:t xml:space="preserve">the </w:t>
      </w:r>
      <w:r w:rsidRPr="00FD5197">
        <w:rPr>
          <w:lang w:val="en-US"/>
        </w:rPr>
        <w:t xml:space="preserve">service certificate for </w:t>
      </w:r>
      <w:r w:rsidR="00FD5197">
        <w:rPr>
          <w:lang w:val="en-US"/>
        </w:rPr>
        <w:t>the certificate-</w:t>
      </w:r>
      <w:r w:rsidRPr="00FD5197">
        <w:rPr>
          <w:lang w:val="en-US"/>
        </w:rPr>
        <w:t>endpoint.</w:t>
      </w:r>
    </w:p>
    <w:p w14:paraId="3B65DBAD" w14:textId="77777777" w:rsidR="004F6B32" w:rsidRPr="00FD5197" w:rsidRDefault="00231731" w:rsidP="00231731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 xml:space="preserve">In this sample, the </w:t>
      </w:r>
      <w:r w:rsidR="00853AF3">
        <w:rPr>
          <w:lang w:val="en-US"/>
        </w:rPr>
        <w:t>supplied certificate “</w:t>
      </w:r>
      <w:r w:rsidR="00853AF3" w:rsidRPr="00853AF3">
        <w:rPr>
          <w:lang w:val="en-US"/>
        </w:rPr>
        <w:t>KombitTestSigningCertificate.p12</w:t>
      </w:r>
      <w:r w:rsidR="00853AF3">
        <w:rPr>
          <w:lang w:val="en-US"/>
        </w:rPr>
        <w:t>” is used.</w:t>
      </w:r>
    </w:p>
    <w:p w14:paraId="4DA9413B" w14:textId="77777777" w:rsidR="004F6B32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062D3F">
        <w:rPr>
          <w:b/>
          <w:lang w:val="en-US"/>
        </w:rPr>
        <w:t>StsSigningCertificateThumbprint</w:t>
      </w:r>
      <w:proofErr w:type="spellEnd"/>
      <w:r w:rsidRPr="00FD5197">
        <w:rPr>
          <w:lang w:val="en-US"/>
        </w:rPr>
        <w:t xml:space="preserve">: thumbprint of </w:t>
      </w:r>
      <w:r w:rsidR="00062D3F">
        <w:rPr>
          <w:lang w:val="en-US"/>
        </w:rPr>
        <w:t xml:space="preserve">the </w:t>
      </w:r>
      <w:r w:rsidRPr="00FD5197">
        <w:rPr>
          <w:lang w:val="en-US"/>
        </w:rPr>
        <w:t xml:space="preserve">certificate </w:t>
      </w:r>
      <w:r w:rsidR="00062D3F">
        <w:rPr>
          <w:lang w:val="en-US"/>
        </w:rPr>
        <w:t xml:space="preserve">used by this STS Test Stub to sign </w:t>
      </w:r>
      <w:r w:rsidR="00D71354">
        <w:rPr>
          <w:lang w:val="en-US"/>
        </w:rPr>
        <w:t xml:space="preserve">the </w:t>
      </w:r>
      <w:r w:rsidR="00062D3F">
        <w:rPr>
          <w:lang w:val="en-US"/>
        </w:rPr>
        <w:t>issued RSTR</w:t>
      </w:r>
      <w:r w:rsidR="00D71354">
        <w:rPr>
          <w:lang w:val="en-US"/>
        </w:rPr>
        <w:t xml:space="preserve"> and Assertion</w:t>
      </w:r>
      <w:r w:rsidR="00062D3F">
        <w:rPr>
          <w:lang w:val="en-US"/>
        </w:rPr>
        <w:t>.</w:t>
      </w:r>
    </w:p>
    <w:p w14:paraId="713855EA" w14:textId="77777777" w:rsidR="00853AF3" w:rsidRPr="00853AF3" w:rsidRDefault="00853AF3" w:rsidP="00853AF3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>In this sample, the supplied certificate “</w:t>
      </w:r>
      <w:r w:rsidRPr="00853AF3">
        <w:rPr>
          <w:lang w:val="en-US"/>
        </w:rPr>
        <w:t>KombitTestSigningCertificate.p12</w:t>
      </w:r>
      <w:r>
        <w:rPr>
          <w:lang w:val="en-US"/>
        </w:rPr>
        <w:t>” is used.</w:t>
      </w:r>
    </w:p>
    <w:p w14:paraId="1944D7EA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B6479C">
        <w:rPr>
          <w:b/>
          <w:lang w:val="en-US"/>
        </w:rPr>
        <w:lastRenderedPageBreak/>
        <w:t>SigningAlgorithm</w:t>
      </w:r>
      <w:proofErr w:type="spellEnd"/>
      <w:r w:rsidRPr="00FD5197">
        <w:rPr>
          <w:lang w:val="en-US"/>
        </w:rPr>
        <w:t xml:space="preserve">: </w:t>
      </w:r>
      <w:r w:rsidR="00B6479C">
        <w:rPr>
          <w:lang w:val="en-US"/>
        </w:rPr>
        <w:t xml:space="preserve">the </w:t>
      </w:r>
      <w:r w:rsidRPr="00FD5197">
        <w:rPr>
          <w:lang w:val="en-US"/>
        </w:rPr>
        <w:t xml:space="preserve">signing algorithm used </w:t>
      </w:r>
      <w:r w:rsidR="00B6479C">
        <w:rPr>
          <w:lang w:val="en-US"/>
        </w:rPr>
        <w:t xml:space="preserve">by this STS Test Stub </w:t>
      </w:r>
      <w:r w:rsidRPr="00FD5197">
        <w:rPr>
          <w:lang w:val="en-US"/>
        </w:rPr>
        <w:t xml:space="preserve">to sign </w:t>
      </w:r>
      <w:r w:rsidR="00413E01">
        <w:rPr>
          <w:lang w:val="en-US"/>
        </w:rPr>
        <w:t>the issued RSTR and A</w:t>
      </w:r>
      <w:r w:rsidRPr="00FD5197">
        <w:rPr>
          <w:lang w:val="en-US"/>
        </w:rPr>
        <w:t>ssertion</w:t>
      </w:r>
    </w:p>
    <w:p w14:paraId="011BE0B0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9C659C">
        <w:rPr>
          <w:b/>
          <w:lang w:val="en-US"/>
        </w:rPr>
        <w:t>HeaderSigningAlgorithm</w:t>
      </w:r>
      <w:proofErr w:type="spellEnd"/>
      <w:r w:rsidRPr="00FD5197">
        <w:rPr>
          <w:lang w:val="en-US"/>
        </w:rPr>
        <w:t xml:space="preserve">: </w:t>
      </w:r>
      <w:r w:rsidR="009C659C">
        <w:rPr>
          <w:lang w:val="en-US"/>
        </w:rPr>
        <w:t xml:space="preserve">the </w:t>
      </w:r>
      <w:r w:rsidRPr="00FD5197">
        <w:rPr>
          <w:lang w:val="en-US"/>
        </w:rPr>
        <w:t xml:space="preserve">signing algorithm used </w:t>
      </w:r>
      <w:r w:rsidR="00735DD3">
        <w:rPr>
          <w:lang w:val="en-US"/>
        </w:rPr>
        <w:t xml:space="preserve">by this STS Test Stub </w:t>
      </w:r>
      <w:r w:rsidRPr="00FD5197">
        <w:rPr>
          <w:lang w:val="en-US"/>
        </w:rPr>
        <w:t xml:space="preserve">to sign </w:t>
      </w:r>
      <w:r w:rsidR="002128D0">
        <w:rPr>
          <w:lang w:val="en-US"/>
        </w:rPr>
        <w:t xml:space="preserve">the </w:t>
      </w:r>
      <w:r w:rsidRPr="00FD5197">
        <w:rPr>
          <w:lang w:val="en-US"/>
        </w:rPr>
        <w:t xml:space="preserve">header of </w:t>
      </w:r>
      <w:r w:rsidR="00BB383F">
        <w:rPr>
          <w:lang w:val="en-US"/>
        </w:rPr>
        <w:t xml:space="preserve">the </w:t>
      </w:r>
      <w:r w:rsidRPr="00FD5197">
        <w:rPr>
          <w:lang w:val="en-US"/>
        </w:rPr>
        <w:t>soap message</w:t>
      </w:r>
      <w:r w:rsidR="00BB383F">
        <w:rPr>
          <w:lang w:val="en-US"/>
        </w:rPr>
        <w:t xml:space="preserve"> in which the RSTR is transported.</w:t>
      </w:r>
    </w:p>
    <w:p w14:paraId="258767A7" w14:textId="77777777" w:rsidR="004F6B32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F949A9">
        <w:rPr>
          <w:b/>
          <w:lang w:val="en-US"/>
        </w:rPr>
        <w:t>AValidClientCertificateThumbprint</w:t>
      </w:r>
      <w:proofErr w:type="spellEnd"/>
      <w:r w:rsidRPr="00FD5197">
        <w:rPr>
          <w:lang w:val="en-US"/>
        </w:rPr>
        <w:t xml:space="preserve">: </w:t>
      </w:r>
      <w:r w:rsidR="00F949A9">
        <w:rPr>
          <w:lang w:val="en-US"/>
        </w:rPr>
        <w:t xml:space="preserve">the </w:t>
      </w:r>
      <w:r w:rsidRPr="00FD5197">
        <w:rPr>
          <w:lang w:val="en-US"/>
        </w:rPr>
        <w:t>thumbprint of a certificate which is used to imitate a valid client credential which will be accepte</w:t>
      </w:r>
      <w:r w:rsidR="00F949A9">
        <w:rPr>
          <w:lang w:val="en-US"/>
        </w:rPr>
        <w:t>d to receive a security token (may send an RST).</w:t>
      </w:r>
    </w:p>
    <w:p w14:paraId="56A02F7C" w14:textId="77777777" w:rsidR="00532083" w:rsidRPr="00FD5197" w:rsidRDefault="00532083" w:rsidP="00532083">
      <w:pPr>
        <w:pStyle w:val="ListParagraph"/>
        <w:numPr>
          <w:ilvl w:val="1"/>
          <w:numId w:val="16"/>
        </w:numPr>
        <w:spacing w:after="200"/>
        <w:rPr>
          <w:lang w:val="en-US"/>
        </w:rPr>
      </w:pPr>
      <w:r>
        <w:rPr>
          <w:lang w:val="en-US"/>
        </w:rPr>
        <w:t>Any valid X509 certificate may be used, e.g</w:t>
      </w:r>
      <w:r w:rsidR="006C6577">
        <w:rPr>
          <w:lang w:val="en-US"/>
        </w:rPr>
        <w:t>.</w:t>
      </w:r>
      <w:r>
        <w:rPr>
          <w:lang w:val="en-US"/>
        </w:rPr>
        <w:t xml:space="preserve"> the following supplied certificate “</w:t>
      </w:r>
      <w:r w:rsidRPr="00532083">
        <w:rPr>
          <w:lang w:val="en-US"/>
        </w:rPr>
        <w:t>CertificateAnvendersystem.p12</w:t>
      </w:r>
      <w:r>
        <w:rPr>
          <w:lang w:val="en-US"/>
        </w:rPr>
        <w:t>”</w:t>
      </w:r>
    </w:p>
    <w:p w14:paraId="5A4A87C4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67424C">
        <w:rPr>
          <w:b/>
          <w:lang w:val="en-US"/>
        </w:rPr>
        <w:t>MaximumTokenLifetime</w:t>
      </w:r>
      <w:proofErr w:type="spellEnd"/>
      <w:r w:rsidRPr="00FD5197">
        <w:rPr>
          <w:lang w:val="en-US"/>
        </w:rPr>
        <w:t xml:space="preserve">: </w:t>
      </w:r>
      <w:r w:rsidR="00513FD6">
        <w:rPr>
          <w:lang w:val="en-US"/>
        </w:rPr>
        <w:t xml:space="preserve">the </w:t>
      </w:r>
      <w:r w:rsidRPr="00FD5197">
        <w:rPr>
          <w:lang w:val="en-US"/>
        </w:rPr>
        <w:t>maximum token life time of issued token</w:t>
      </w:r>
      <w:r w:rsidR="0076613B">
        <w:rPr>
          <w:lang w:val="en-US"/>
        </w:rPr>
        <w:t>s</w:t>
      </w:r>
      <w:r w:rsidRPr="00FD5197">
        <w:rPr>
          <w:lang w:val="en-US"/>
        </w:rPr>
        <w:t xml:space="preserve"> in minutes.</w:t>
      </w:r>
    </w:p>
    <w:p w14:paraId="784758F2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7713AE">
        <w:rPr>
          <w:b/>
          <w:lang w:val="en-US"/>
        </w:rPr>
        <w:t>BppValue</w:t>
      </w:r>
      <w:proofErr w:type="spellEnd"/>
      <w:r w:rsidRPr="00FD5197">
        <w:rPr>
          <w:lang w:val="en-US"/>
        </w:rPr>
        <w:t xml:space="preserve">: a base-64 encoded value of a basic privilege profile (BPP) xml value. A sample of BPP can be found at [website </w:t>
      </w:r>
      <w:proofErr w:type="gramStart"/>
      <w:r w:rsidRPr="00FD5197">
        <w:rPr>
          <w:lang w:val="en-US"/>
        </w:rPr>
        <w:t>folder]\Resources\bpp.xml</w:t>
      </w:r>
      <w:proofErr w:type="gramEnd"/>
      <w:r w:rsidRPr="00FD5197">
        <w:rPr>
          <w:lang w:val="en-US"/>
        </w:rPr>
        <w:t>.</w:t>
      </w:r>
      <w:r w:rsidR="00F17509">
        <w:rPr>
          <w:lang w:val="en-US"/>
        </w:rPr>
        <w:t xml:space="preserve"> This xml value is included in an attribute in the issue Assertion.</w:t>
      </w:r>
    </w:p>
    <w:p w14:paraId="642C2796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r w:rsidRPr="00325C3E">
        <w:rPr>
          <w:b/>
          <w:lang w:val="en-US"/>
        </w:rPr>
        <w:t>SoapMessageLogLocation</w:t>
      </w:r>
      <w:proofErr w:type="spellEnd"/>
      <w:r w:rsidRPr="00FD5197">
        <w:rPr>
          <w:lang w:val="en-US"/>
        </w:rPr>
        <w:t>: a folder to store the entire received request to this service and its response to client.</w:t>
      </w:r>
    </w:p>
    <w:p w14:paraId="0CF78015" w14:textId="77777777" w:rsidR="004F6B32" w:rsidRPr="00FD5197" w:rsidRDefault="004F6B32" w:rsidP="00FD5197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proofErr w:type="spellStart"/>
      <w:proofErr w:type="gramStart"/>
      <w:r w:rsidRPr="00E069FA">
        <w:rPr>
          <w:b/>
          <w:lang w:val="en-US"/>
        </w:rPr>
        <w:t>serilog:minimum</w:t>
      </w:r>
      <w:proofErr w:type="gramEnd"/>
      <w:r w:rsidRPr="00E069FA">
        <w:rPr>
          <w:b/>
          <w:lang w:val="en-US"/>
        </w:rPr>
        <w:t>-level</w:t>
      </w:r>
      <w:proofErr w:type="spellEnd"/>
      <w:r w:rsidRPr="00FD5197">
        <w:rPr>
          <w:lang w:val="en-US"/>
        </w:rPr>
        <w:t>: specify the level of logging.  Log files are stored in the Logs\ folder.</w:t>
      </w:r>
    </w:p>
    <w:p w14:paraId="0DF97043" w14:textId="77777777" w:rsidR="004F6B32" w:rsidRDefault="004F6B32" w:rsidP="004F6B32">
      <w:pPr>
        <w:pStyle w:val="Heading1"/>
      </w:pPr>
      <w:bookmarkStart w:id="7" w:name="_Toc415690812"/>
      <w:bookmarkStart w:id="8" w:name="_Toc418799847"/>
      <w:r>
        <w:t xml:space="preserve">Using </w:t>
      </w:r>
      <w:r w:rsidR="0015002A">
        <w:t xml:space="preserve">The STS Test </w:t>
      </w:r>
      <w:r>
        <w:t>Stub</w:t>
      </w:r>
      <w:bookmarkEnd w:id="7"/>
      <w:bookmarkEnd w:id="8"/>
    </w:p>
    <w:p w14:paraId="35546A85" w14:textId="77777777" w:rsidR="001D0BDB" w:rsidRDefault="001D0BDB" w:rsidP="001D0BDB">
      <w:pPr>
        <w:rPr>
          <w:lang w:val="en-US"/>
        </w:rPr>
      </w:pPr>
      <w:bookmarkStart w:id="9" w:name="_Toc415690813"/>
      <w:r>
        <w:rPr>
          <w:lang w:val="en-US"/>
        </w:rPr>
        <w:t>Browsing the following URL will present a greeting page, that shows how to invoke the service.</w:t>
      </w:r>
    </w:p>
    <w:p w14:paraId="0287424B" w14:textId="77777777" w:rsidR="00396767" w:rsidRPr="00396767" w:rsidRDefault="00396767" w:rsidP="00396767">
      <w:pPr>
        <w:rPr>
          <w:u w:val="single"/>
          <w:lang w:val="en-US"/>
        </w:rPr>
      </w:pPr>
      <w:hyperlink r:id="rId13" w:history="1">
        <w:r w:rsidRPr="00396767">
          <w:rPr>
            <w:rStyle w:val="Hyperlink"/>
            <w:lang w:val="en-US"/>
          </w:rPr>
          <w:t>https://adgangsstyringeksempler.projekt-stoettesystemerne.dk/STS/</w:t>
        </w:r>
      </w:hyperlink>
    </w:p>
    <w:p w14:paraId="1A06DFC9" w14:textId="77777777" w:rsidR="001D0BDB" w:rsidRDefault="001D0BDB" w:rsidP="001D0BDB">
      <w:pPr>
        <w:rPr>
          <w:lang w:val="en-US"/>
        </w:rPr>
      </w:pPr>
    </w:p>
    <w:p w14:paraId="14C3DFC4" w14:textId="77777777" w:rsidR="001D0BDB" w:rsidRDefault="001D0BDB" w:rsidP="001D0BDB">
      <w:pPr>
        <w:rPr>
          <w:lang w:val="en-US"/>
        </w:rPr>
      </w:pPr>
      <w:r w:rsidRPr="00B75FD8">
        <w:rPr>
          <w:lang w:val="en-US"/>
        </w:rPr>
        <w:t xml:space="preserve">Sample code which </w:t>
      </w:r>
      <w:r>
        <w:rPr>
          <w:lang w:val="en-US"/>
        </w:rPr>
        <w:t xml:space="preserve">also </w:t>
      </w:r>
      <w:r w:rsidRPr="00B75FD8">
        <w:rPr>
          <w:lang w:val="en-US"/>
        </w:rPr>
        <w:t xml:space="preserve">demonstrates can be found in the </w:t>
      </w:r>
      <w:r>
        <w:rPr>
          <w:lang w:val="en-US"/>
        </w:rPr>
        <w:t>class:</w:t>
      </w:r>
    </w:p>
    <w:p w14:paraId="396C2018" w14:textId="77777777" w:rsidR="001D0BDB" w:rsidRDefault="001D0BDB" w:rsidP="001D0BDB">
      <w:pPr>
        <w:rPr>
          <w:rFonts w:ascii="Courier New" w:hAnsi="Courier New" w:cs="Courier New"/>
          <w:lang w:val="en-US"/>
        </w:rPr>
      </w:pPr>
      <w:bookmarkStart w:id="10" w:name="_GoBack"/>
      <w:bookmarkEnd w:id="10"/>
      <w:proofErr w:type="spellStart"/>
      <w:proofErr w:type="gramStart"/>
      <w:r>
        <w:rPr>
          <w:rFonts w:ascii="Courier New" w:hAnsi="Courier New" w:cs="Courier New"/>
          <w:lang w:val="en-US"/>
        </w:rPr>
        <w:t>Kombit.Samples.</w:t>
      </w:r>
      <w:r w:rsidR="00A37236">
        <w:rPr>
          <w:rFonts w:ascii="Courier New" w:hAnsi="Courier New" w:cs="Courier New"/>
          <w:lang w:val="en-US"/>
        </w:rPr>
        <w:t>Consumer</w:t>
      </w:r>
      <w:r>
        <w:rPr>
          <w:rFonts w:ascii="Courier New" w:hAnsi="Courier New" w:cs="Courier New"/>
          <w:lang w:val="en-US"/>
        </w:rPr>
        <w:t>.</w:t>
      </w:r>
      <w:r w:rsidR="00A37236">
        <w:rPr>
          <w:rFonts w:ascii="Courier New" w:hAnsi="Courier New" w:cs="Courier New"/>
          <w:lang w:val="en-US"/>
        </w:rPr>
        <w:t>Consumer</w:t>
      </w:r>
      <w:proofErr w:type="spellEnd"/>
      <w:proofErr w:type="gramEnd"/>
    </w:p>
    <w:p w14:paraId="041813E9" w14:textId="77777777" w:rsidR="001D0BDB" w:rsidRDefault="001D0BDB" w:rsidP="001D0BDB">
      <w:pPr>
        <w:rPr>
          <w:rFonts w:ascii="Courier New" w:hAnsi="Courier New" w:cs="Courier New"/>
          <w:lang w:val="en-US"/>
        </w:rPr>
      </w:pPr>
    </w:p>
    <w:p w14:paraId="2AC0874B" w14:textId="77777777" w:rsidR="001D0BDB" w:rsidRPr="0080687B" w:rsidRDefault="001D0BDB" w:rsidP="001D0BDB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following test case </w:t>
      </w:r>
      <w:r w:rsidRPr="004F6B32">
        <w:rPr>
          <w:lang w:val="en-US"/>
        </w:rPr>
        <w:t>demonstrates how to call the STS and then use the</w:t>
      </w:r>
      <w:r>
        <w:rPr>
          <w:lang w:val="en-US"/>
        </w:rPr>
        <w:t xml:space="preserve"> issued token to call a service:</w:t>
      </w:r>
    </w:p>
    <w:p w14:paraId="3713242F" w14:textId="77777777" w:rsidR="004F6B32" w:rsidRPr="0061554B" w:rsidRDefault="001D0BDB" w:rsidP="004F6B32">
      <w:pPr>
        <w:rPr>
          <w:rFonts w:ascii="Courier New" w:hAnsi="Courier New" w:cs="Courier New"/>
          <w:lang w:val="en-US"/>
        </w:rPr>
      </w:pPr>
      <w:proofErr w:type="spellStart"/>
      <w:r w:rsidRPr="001D0BDB">
        <w:rPr>
          <w:rFonts w:ascii="Courier New" w:hAnsi="Courier New" w:cs="Courier New"/>
          <w:lang w:val="en-US"/>
        </w:rPr>
        <w:t>SendRstAndThenExecute</w:t>
      </w:r>
      <w:r w:rsidR="00A37236">
        <w:rPr>
          <w:rFonts w:ascii="Courier New" w:hAnsi="Courier New" w:cs="Courier New"/>
          <w:lang w:val="en-US"/>
        </w:rPr>
        <w:t>Service</w:t>
      </w:r>
      <w:r w:rsidRPr="001D0BDB">
        <w:rPr>
          <w:rFonts w:ascii="Courier New" w:hAnsi="Courier New" w:cs="Courier New"/>
          <w:lang w:val="en-US"/>
        </w:rPr>
        <w:t>ServiceSuccessfully</w:t>
      </w:r>
      <w:proofErr w:type="spellEnd"/>
      <w:r w:rsidRPr="001D0BDB">
        <w:rPr>
          <w:rFonts w:ascii="Courier New" w:hAnsi="Courier New" w:cs="Courier New"/>
          <w:lang w:val="en-US"/>
        </w:rPr>
        <w:t xml:space="preserve"> </w:t>
      </w:r>
      <w:bookmarkEnd w:id="9"/>
    </w:p>
    <w:sectPr w:rsidR="004F6B32" w:rsidRPr="0061554B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78F6B38" w14:textId="77777777" w:rsidR="001B2C2F" w:rsidRDefault="001B2C2F">
      <w:r>
        <w:separator/>
      </w:r>
    </w:p>
  </w:endnote>
  <w:endnote w:type="continuationSeparator" w:id="0">
    <w:p w14:paraId="5AD3D3B6" w14:textId="77777777" w:rsidR="001B2C2F" w:rsidRDefault="001B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E816C8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proofErr w:type="spellStart"/>
    <w:r>
      <w:rPr>
        <w:sz w:val="16"/>
        <w:szCs w:val="16"/>
      </w:rPr>
      <w:t>Virumgårdsvej</w:t>
    </w:r>
    <w:proofErr w:type="spellEnd"/>
    <w:r>
      <w:rPr>
        <w:sz w:val="16"/>
        <w:szCs w:val="16"/>
      </w:rPr>
      <w:t xml:space="preserve">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2921AD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2921AD" w:rsidRPr="00A258C3">
      <w:rPr>
        <w:rStyle w:val="PageNumber"/>
        <w:sz w:val="16"/>
        <w:szCs w:val="16"/>
      </w:rPr>
      <w:fldChar w:fldCharType="separate"/>
    </w:r>
    <w:r w:rsidR="00396767">
      <w:rPr>
        <w:rStyle w:val="PageNumber"/>
        <w:noProof/>
        <w:sz w:val="16"/>
        <w:szCs w:val="16"/>
      </w:rPr>
      <w:t>2</w:t>
    </w:r>
    <w:r w:rsidR="002921AD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2921AD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2921AD" w:rsidRPr="00A258C3">
      <w:rPr>
        <w:rStyle w:val="PageNumber"/>
        <w:sz w:val="16"/>
        <w:szCs w:val="16"/>
      </w:rPr>
      <w:fldChar w:fldCharType="separate"/>
    </w:r>
    <w:r w:rsidR="00396767">
      <w:rPr>
        <w:rStyle w:val="PageNumber"/>
        <w:noProof/>
        <w:sz w:val="16"/>
        <w:szCs w:val="16"/>
      </w:rPr>
      <w:t>5</w:t>
    </w:r>
    <w:r w:rsidR="002921AD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86BFC66" w14:textId="77777777" w:rsidR="001B2C2F" w:rsidRDefault="001B2C2F">
      <w:r>
        <w:separator/>
      </w:r>
    </w:p>
  </w:footnote>
  <w:footnote w:type="continuationSeparator" w:id="0">
    <w:p w14:paraId="2A3D04E4" w14:textId="77777777" w:rsidR="001B2C2F" w:rsidRDefault="001B2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4B2BCE" w14:textId="77777777" w:rsidR="00E2194A" w:rsidRDefault="001B2C2F">
    <w:pPr>
      <w:pStyle w:val="Header"/>
    </w:pPr>
    <w:r>
      <w:rPr>
        <w:noProof/>
      </w:rPr>
      <w:pict w14:anchorId="75755F9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B1DB59A" w14:textId="77777777" w:rsidR="00E2194A" w:rsidRPr="00221E8E" w:rsidRDefault="001B2C2F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32E1104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7F3A4756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<v:textbox>
            <w:txbxContent>
              <w:p w14:paraId="0ADFEE9D" w14:textId="77777777"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79CF9C62" wp14:editId="2CAF5C68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2DCC9A8E" w14:textId="77777777" w:rsidR="00E2194A" w:rsidRDefault="00E2194A" w:rsidP="00E7020F">
    <w:pPr>
      <w:pStyle w:val="Header"/>
      <w:ind w:left="-540"/>
    </w:pPr>
  </w:p>
  <w:p w14:paraId="1D52099D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DFE9018" w14:textId="77777777" w:rsidR="00E2194A" w:rsidRDefault="001B2C2F">
    <w:pPr>
      <w:pStyle w:val="Header"/>
    </w:pPr>
    <w:r>
      <w:rPr>
        <w:noProof/>
      </w:rPr>
      <w:pict w14:anchorId="5E78BE8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5932E69C" wp14:editId="10C5E22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2812F09" wp14:editId="00F6295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7E9CA380" wp14:editId="5A396ED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685E37E5" wp14:editId="01934DD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0B1D2DE9" wp14:editId="7976F51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63A5A0ED" wp14:editId="641B886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0F4D9FC2" wp14:editId="2FF6870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1FA60DAD" wp14:editId="4067774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5C586318" wp14:editId="45DE6A4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00A12355" wp14:editId="40D5240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4BD5256C" wp14:editId="4B097A99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 w14:anchorId="45B11BAB">
        <v:shapetype id="_x0000_t202" coordsize="21600,21600" o:spt="202" path="m0,0l0,21600,21600,21600,21600,0xe">
          <v:stroke joinstyle="miter"/>
          <v:path gradientshapeok="t" o:connecttype="rect"/>
        </v:shapetype>
        <v:shape id="Tekstboks_x003a__x0020_GLOBETEAM" o:spid="_x0000_s2120" type="#_x0000_t202" style="position:absolute;margin-left:0;margin-top:161.3pt;width:4in;height:17.85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<v:textbox inset="0,0,0,0">
            <w:txbxContent>
              <w:p w14:paraId="44371CBD" w14:textId="77777777"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 w14:anchorId="367F5207">
        <v:shape id="Text_x0020_Box_x0020_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<v:textbox>
            <w:txbxContent>
              <w:p w14:paraId="396B4E37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4D7AA764">
        <v:shape id="Text_x0020_Box_x0020_34" o:spid="_x0000_s2118" type="#_x0000_t202" style="position:absolute;margin-left:266.5pt;margin-top:416.75pt;width:291.95pt;height:34pt;z-index:2516505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<v:textbox>
            <w:txbxContent>
              <w:p w14:paraId="117515B7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757480CA">
        <v:shape id="Text_x0020_Box_x0020_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<v:textbox>
            <w:txbxContent>
              <w:p w14:paraId="410C034D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117DC0F1">
        <v:shape id="Text_x0020_Box_x0020_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<v:textbox>
            <w:txbxContent>
              <w:p w14:paraId="3F0BF2FC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4089CE" w14:textId="77777777" w:rsidR="00E2194A" w:rsidRDefault="001B2C2F">
    <w:pPr>
      <w:pStyle w:val="Header"/>
    </w:pPr>
    <w:r>
      <w:rPr>
        <w:noProof/>
      </w:rPr>
      <w:pict w14:anchorId="205FA54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D3426C" w14:textId="77777777" w:rsidR="00E2194A" w:rsidRDefault="001B2C2F">
    <w:pPr>
      <w:pStyle w:val="Header"/>
    </w:pPr>
    <w:r>
      <w:rPr>
        <w:noProof/>
      </w:rPr>
      <w:pict w14:anchorId="1053A84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B3ADCD" w14:textId="77777777" w:rsidR="00E2194A" w:rsidRPr="00221E8E" w:rsidRDefault="001B2C2F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746C44D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789A1F7B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<v:textbox>
            <w:txbxContent>
              <w:p w14:paraId="60700BC8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4BB6AC31">
        <v:shape id="Text_x0020_Box_x0020_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<v:textbox>
            <w:txbxContent>
              <w:p w14:paraId="7BA3D347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39F8AD0B">
        <v:shape id="Text_x0020_Box_x0020_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<v:textbox>
            <w:txbxContent>
              <w:p w14:paraId="670CD9B2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14133F4A" wp14:editId="416FA784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en-US" w:eastAsia="en-US"/>
      </w:rPr>
      <w:pict w14:anchorId="737A3E2E">
        <v:shape id="Text_x0020_Box_x0020_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<v:textbox>
            <w:txbxContent>
              <w:p w14:paraId="271AA274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511F872F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1242E"/>
    <w:multiLevelType w:val="hybridMultilevel"/>
    <w:tmpl w:val="961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2FA17FF4"/>
    <w:multiLevelType w:val="hybridMultilevel"/>
    <w:tmpl w:val="F102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526C7"/>
    <w:multiLevelType w:val="hybridMultilevel"/>
    <w:tmpl w:val="762E684E"/>
    <w:lvl w:ilvl="0" w:tplc="BE0C8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5"/>
  </w:num>
  <w:num w:numId="5">
    <w:abstractNumId w:val="9"/>
  </w:num>
  <w:num w:numId="6">
    <w:abstractNumId w:val="10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3"/>
  </w:num>
  <w:num w:numId="15">
    <w:abstractNumId w:val="4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2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2D3F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3588"/>
    <w:rsid w:val="000E501F"/>
    <w:rsid w:val="000E6A8C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557"/>
    <w:rsid w:val="001363DC"/>
    <w:rsid w:val="001370E5"/>
    <w:rsid w:val="00141ADD"/>
    <w:rsid w:val="0015002A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2C2F"/>
    <w:rsid w:val="001B3E4F"/>
    <w:rsid w:val="001B5573"/>
    <w:rsid w:val="001B68D5"/>
    <w:rsid w:val="001C6B9E"/>
    <w:rsid w:val="001C7B18"/>
    <w:rsid w:val="001D0BDB"/>
    <w:rsid w:val="001D5EBC"/>
    <w:rsid w:val="001E1815"/>
    <w:rsid w:val="001E5B2B"/>
    <w:rsid w:val="001F11AA"/>
    <w:rsid w:val="001F1DDF"/>
    <w:rsid w:val="002003B4"/>
    <w:rsid w:val="002128D0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31"/>
    <w:rsid w:val="002317AD"/>
    <w:rsid w:val="00232FE6"/>
    <w:rsid w:val="0023359B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72534"/>
    <w:rsid w:val="0028527E"/>
    <w:rsid w:val="002921AD"/>
    <w:rsid w:val="00293CA0"/>
    <w:rsid w:val="002A4627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5C3E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767"/>
    <w:rsid w:val="00396C94"/>
    <w:rsid w:val="00396E42"/>
    <w:rsid w:val="003B41E2"/>
    <w:rsid w:val="003B52BC"/>
    <w:rsid w:val="003C08AB"/>
    <w:rsid w:val="003C193F"/>
    <w:rsid w:val="003C24A6"/>
    <w:rsid w:val="003C2FAF"/>
    <w:rsid w:val="003C3A7B"/>
    <w:rsid w:val="003C3F0A"/>
    <w:rsid w:val="003C5169"/>
    <w:rsid w:val="003D22F6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13E01"/>
    <w:rsid w:val="0042107C"/>
    <w:rsid w:val="00423732"/>
    <w:rsid w:val="0042448E"/>
    <w:rsid w:val="00424F92"/>
    <w:rsid w:val="00426195"/>
    <w:rsid w:val="00427BC6"/>
    <w:rsid w:val="004319B5"/>
    <w:rsid w:val="00432072"/>
    <w:rsid w:val="004331E6"/>
    <w:rsid w:val="00434228"/>
    <w:rsid w:val="00442155"/>
    <w:rsid w:val="00443A66"/>
    <w:rsid w:val="00444D01"/>
    <w:rsid w:val="0044565B"/>
    <w:rsid w:val="004469C2"/>
    <w:rsid w:val="004505C4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6B32"/>
    <w:rsid w:val="004F733E"/>
    <w:rsid w:val="004F7B25"/>
    <w:rsid w:val="00503CFA"/>
    <w:rsid w:val="00504ABA"/>
    <w:rsid w:val="00504BF0"/>
    <w:rsid w:val="00506307"/>
    <w:rsid w:val="00507FED"/>
    <w:rsid w:val="00513FD6"/>
    <w:rsid w:val="005140B7"/>
    <w:rsid w:val="0051491E"/>
    <w:rsid w:val="00516EE7"/>
    <w:rsid w:val="00517432"/>
    <w:rsid w:val="00523296"/>
    <w:rsid w:val="005234F0"/>
    <w:rsid w:val="005278E1"/>
    <w:rsid w:val="00527E5E"/>
    <w:rsid w:val="005307D6"/>
    <w:rsid w:val="00532083"/>
    <w:rsid w:val="0053305D"/>
    <w:rsid w:val="00535BD7"/>
    <w:rsid w:val="00536EBE"/>
    <w:rsid w:val="00541FA9"/>
    <w:rsid w:val="00543CEC"/>
    <w:rsid w:val="00543D3A"/>
    <w:rsid w:val="0054521B"/>
    <w:rsid w:val="005455E8"/>
    <w:rsid w:val="005546C2"/>
    <w:rsid w:val="0055499B"/>
    <w:rsid w:val="00557F55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B6818"/>
    <w:rsid w:val="005B71A2"/>
    <w:rsid w:val="005D079D"/>
    <w:rsid w:val="005D169B"/>
    <w:rsid w:val="005D2EE8"/>
    <w:rsid w:val="005D35B3"/>
    <w:rsid w:val="005D6DB8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100B6"/>
    <w:rsid w:val="00613060"/>
    <w:rsid w:val="0061554B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2FF1"/>
    <w:rsid w:val="006539E2"/>
    <w:rsid w:val="00653F8F"/>
    <w:rsid w:val="00654874"/>
    <w:rsid w:val="00654BFE"/>
    <w:rsid w:val="006642B3"/>
    <w:rsid w:val="00665022"/>
    <w:rsid w:val="006662BE"/>
    <w:rsid w:val="00671FF7"/>
    <w:rsid w:val="0067424C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27F4"/>
    <w:rsid w:val="006C4568"/>
    <w:rsid w:val="006C6577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59EB"/>
    <w:rsid w:val="007279F1"/>
    <w:rsid w:val="0073442F"/>
    <w:rsid w:val="00735DD3"/>
    <w:rsid w:val="00736B4C"/>
    <w:rsid w:val="0074175F"/>
    <w:rsid w:val="00743462"/>
    <w:rsid w:val="00744709"/>
    <w:rsid w:val="007503E5"/>
    <w:rsid w:val="00756CE7"/>
    <w:rsid w:val="00762EAA"/>
    <w:rsid w:val="0076613B"/>
    <w:rsid w:val="007713AE"/>
    <w:rsid w:val="007726B4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4C7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53AF3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81FFD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10694"/>
    <w:rsid w:val="00911201"/>
    <w:rsid w:val="00911ED6"/>
    <w:rsid w:val="009153F0"/>
    <w:rsid w:val="00915B0C"/>
    <w:rsid w:val="009205C7"/>
    <w:rsid w:val="009224B4"/>
    <w:rsid w:val="00922C49"/>
    <w:rsid w:val="009255B0"/>
    <w:rsid w:val="0092634C"/>
    <w:rsid w:val="00927620"/>
    <w:rsid w:val="00930D4A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262B"/>
    <w:rsid w:val="00984659"/>
    <w:rsid w:val="0098691D"/>
    <w:rsid w:val="009927D7"/>
    <w:rsid w:val="009948BD"/>
    <w:rsid w:val="0099680E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C17"/>
    <w:rsid w:val="009C659C"/>
    <w:rsid w:val="009D011C"/>
    <w:rsid w:val="009D292A"/>
    <w:rsid w:val="009E451F"/>
    <w:rsid w:val="009E5594"/>
    <w:rsid w:val="009E7E76"/>
    <w:rsid w:val="009E7E81"/>
    <w:rsid w:val="009F5DD6"/>
    <w:rsid w:val="009F5F7D"/>
    <w:rsid w:val="00A00314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3109"/>
    <w:rsid w:val="00A3566A"/>
    <w:rsid w:val="00A368ED"/>
    <w:rsid w:val="00A37236"/>
    <w:rsid w:val="00A41741"/>
    <w:rsid w:val="00A42062"/>
    <w:rsid w:val="00A45622"/>
    <w:rsid w:val="00A4624C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13B"/>
    <w:rsid w:val="00B00687"/>
    <w:rsid w:val="00B00A40"/>
    <w:rsid w:val="00B045A7"/>
    <w:rsid w:val="00B06AF0"/>
    <w:rsid w:val="00B06FCA"/>
    <w:rsid w:val="00B10566"/>
    <w:rsid w:val="00B11BFE"/>
    <w:rsid w:val="00B12B0C"/>
    <w:rsid w:val="00B13892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479C"/>
    <w:rsid w:val="00B6606F"/>
    <w:rsid w:val="00B71F89"/>
    <w:rsid w:val="00B76B54"/>
    <w:rsid w:val="00B77158"/>
    <w:rsid w:val="00B81115"/>
    <w:rsid w:val="00B82002"/>
    <w:rsid w:val="00B86A91"/>
    <w:rsid w:val="00B8724A"/>
    <w:rsid w:val="00B915F0"/>
    <w:rsid w:val="00B941C0"/>
    <w:rsid w:val="00B947B4"/>
    <w:rsid w:val="00BA58D0"/>
    <w:rsid w:val="00BA5A20"/>
    <w:rsid w:val="00BA7493"/>
    <w:rsid w:val="00BB383F"/>
    <w:rsid w:val="00BB4103"/>
    <w:rsid w:val="00BB4362"/>
    <w:rsid w:val="00BB48D2"/>
    <w:rsid w:val="00BB69DE"/>
    <w:rsid w:val="00BC2DFE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E5AFD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1E7E"/>
    <w:rsid w:val="00C63386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2EE1"/>
    <w:rsid w:val="00CA5660"/>
    <w:rsid w:val="00CB1125"/>
    <w:rsid w:val="00CB2932"/>
    <w:rsid w:val="00CB339A"/>
    <w:rsid w:val="00CB3A5F"/>
    <w:rsid w:val="00CB3AC7"/>
    <w:rsid w:val="00CB71CD"/>
    <w:rsid w:val="00CC5069"/>
    <w:rsid w:val="00CC547B"/>
    <w:rsid w:val="00CC7A23"/>
    <w:rsid w:val="00CD24CE"/>
    <w:rsid w:val="00CD613A"/>
    <w:rsid w:val="00CD62DD"/>
    <w:rsid w:val="00CD6B6D"/>
    <w:rsid w:val="00CE0579"/>
    <w:rsid w:val="00CE0CB5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354"/>
    <w:rsid w:val="00D71427"/>
    <w:rsid w:val="00D72674"/>
    <w:rsid w:val="00D73496"/>
    <w:rsid w:val="00D750F7"/>
    <w:rsid w:val="00D762B6"/>
    <w:rsid w:val="00D7684D"/>
    <w:rsid w:val="00D8037F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E4FB4"/>
    <w:rsid w:val="00DF01D6"/>
    <w:rsid w:val="00DF12AC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069FA"/>
    <w:rsid w:val="00E10DC4"/>
    <w:rsid w:val="00E1222E"/>
    <w:rsid w:val="00E14CB4"/>
    <w:rsid w:val="00E15249"/>
    <w:rsid w:val="00E15D7B"/>
    <w:rsid w:val="00E208DD"/>
    <w:rsid w:val="00E2113A"/>
    <w:rsid w:val="00E2194A"/>
    <w:rsid w:val="00E2254C"/>
    <w:rsid w:val="00E2290C"/>
    <w:rsid w:val="00E22D8A"/>
    <w:rsid w:val="00E3208B"/>
    <w:rsid w:val="00E343EE"/>
    <w:rsid w:val="00E366C2"/>
    <w:rsid w:val="00E36CD8"/>
    <w:rsid w:val="00E41B74"/>
    <w:rsid w:val="00E454FC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699"/>
    <w:rsid w:val="00E90924"/>
    <w:rsid w:val="00E9547A"/>
    <w:rsid w:val="00E95E1B"/>
    <w:rsid w:val="00E96300"/>
    <w:rsid w:val="00EA2D97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7509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49A9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0AEA"/>
    <w:rsid w:val="00FC1A93"/>
    <w:rsid w:val="00FC3BD0"/>
    <w:rsid w:val="00FC7E03"/>
    <w:rsid w:val="00FD5197"/>
    <w:rsid w:val="00FE04C8"/>
    <w:rsid w:val="00FE103E"/>
    <w:rsid w:val="00FE6955"/>
    <w:rsid w:val="00FF0DFB"/>
    <w:rsid w:val="00FF4F00"/>
    <w:rsid w:val="00FF5DE7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2">
      <o:colormru v:ext="edit" colors="#53677e"/>
    </o:shapedefaults>
    <o:shapelayout v:ext="edit">
      <o:idmap v:ext="edit" data="1"/>
    </o:shapelayout>
  </w:shapeDefaults>
  <w:decimalSymbol w:val=","/>
  <w:listSeparator w:val=";"/>
  <w14:docId w14:val="2B0EF3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B3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6B3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6B3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adgangsstyringeksempler.projekt-stoettesystemerne.dk/STS/" TargetMode="External"/><Relationship Id="rId13" Type="http://schemas.openxmlformats.org/officeDocument/2006/relationships/hyperlink" Target="https://adgangsstyringeksempler.projekt-stoettesystemerne.dk/STS/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60EA0-AE0D-C544-893D-E0A430E7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21</TotalTime>
  <Pages>5</Pages>
  <Words>695</Words>
  <Characters>3966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4652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58</cp:revision>
  <cp:lastPrinted>2010-06-16T14:17:00Z</cp:lastPrinted>
  <dcterms:created xsi:type="dcterms:W3CDTF">2015-05-07T14:32:00Z</dcterms:created>
  <dcterms:modified xsi:type="dcterms:W3CDTF">2016-02-25T16:24:00Z</dcterms:modified>
</cp:coreProperties>
</file>