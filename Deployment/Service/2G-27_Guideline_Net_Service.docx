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302" w:rsidRPr="001324D5" w:rsidRDefault="0078748F" w:rsidP="00586BA9">
      <w:pPr>
        <w:rPr>
          <w:rFonts w:ascii="Gill Sans MT" w:hAnsi="Gill Sans MT"/>
          <w:color w:val="53677E"/>
          <w:sz w:val="36"/>
          <w:szCs w:val="36"/>
        </w:rPr>
        <w:sectPr w:rsidR="00DF6302" w:rsidRPr="001324D5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ascii="Gill Sans MT" w:hAnsi="Gill Sans MT"/>
          <w:noProof/>
          <w:color w:val="53677E"/>
          <w:sz w:val="36"/>
          <w:szCs w:val="36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266.5pt;margin-top:476.75pt;width:291.95pt;height:291.95pt;z-index:2516561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" fillcolor="#6579ae" stroked="f">
            <v:textbox inset=",3mm,,3mm">
              <w:txbxContent>
                <w:p w:rsidR="00E2194A" w:rsidRDefault="00C500B1" w:rsidP="008416F3">
                  <w:pPr>
                    <w:pStyle w:val="ForsideOverskrift"/>
                  </w:pPr>
                  <w:r>
                    <w:t>KOMBIT</w:t>
                  </w:r>
                </w:p>
                <w:p w:rsidR="00E2194A" w:rsidRDefault="00E2194A" w:rsidP="009A0FBB">
                  <w:pPr>
                    <w:pStyle w:val="ForsideOverskrift"/>
                  </w:pPr>
                </w:p>
                <w:p w:rsidR="00E2194A" w:rsidRDefault="002017CF" w:rsidP="009A0FBB">
                  <w:pPr>
                    <w:pStyle w:val="ForsideOverskrift"/>
                  </w:pPr>
                  <w:r>
                    <w:t>Guideline for .Net Sample Service</w:t>
                  </w:r>
                </w:p>
                <w:p w:rsidR="00E2194A" w:rsidRDefault="00E2194A" w:rsidP="009A0FBB">
                  <w:pPr>
                    <w:pStyle w:val="ForsideOverskrift"/>
                  </w:pPr>
                </w:p>
                <w:p w:rsidR="00E2194A" w:rsidRDefault="00E2194A" w:rsidP="009A0FBB">
                  <w:pPr>
                    <w:pStyle w:val="ForsideOverskrift"/>
                  </w:pPr>
                </w:p>
                <w:p w:rsidR="00E2194A" w:rsidRDefault="00E2194A" w:rsidP="009A0FBB">
                  <w:pPr>
                    <w:pStyle w:val="ForsideOverskrift"/>
                  </w:pPr>
                </w:p>
                <w:p w:rsidR="00E2194A" w:rsidRPr="008416F3" w:rsidRDefault="006642B3" w:rsidP="008A5922">
                  <w:pPr>
                    <w:pStyle w:val="ForsideOverskrift"/>
                  </w:pPr>
                  <w:r>
                    <w:t>Version 1.</w:t>
                  </w:r>
                  <w:r w:rsidR="00BA7493">
                    <w:t>0</w:t>
                  </w:r>
                </w:p>
              </w:txbxContent>
            </v:textbox>
            <w10:wrap anchorx="page" anchory="page"/>
          </v:shape>
        </w:pict>
      </w:r>
    </w:p>
    <w:p w:rsidR="00E131F2" w:rsidRPr="00E131F2" w:rsidRDefault="00E131F2" w:rsidP="00E131F2">
      <w:pPr>
        <w:rPr>
          <w:rFonts w:cs="Arial"/>
          <w:b/>
          <w:bCs/>
          <w:kern w:val="32"/>
          <w:sz w:val="28"/>
          <w:szCs w:val="32"/>
          <w:lang w:val="en-US"/>
        </w:rPr>
      </w:pPr>
      <w:bookmarkStart w:id="0" w:name="_Toc418797817"/>
      <w:r w:rsidRPr="00E131F2">
        <w:rPr>
          <w:rFonts w:cs="Arial"/>
          <w:b/>
          <w:bCs/>
          <w:kern w:val="32"/>
          <w:sz w:val="28"/>
          <w:szCs w:val="32"/>
          <w:lang w:val="en-US"/>
        </w:rPr>
        <w:lastRenderedPageBreak/>
        <w:t>Introduction</w:t>
      </w:r>
      <w:bookmarkEnd w:id="0"/>
    </w:p>
    <w:p w:rsidR="00E131F2" w:rsidRPr="00E131F2" w:rsidRDefault="00E131F2" w:rsidP="00E131F2">
      <w:pPr>
        <w:rPr>
          <w:rFonts w:cs="Arial"/>
          <w:b/>
          <w:bCs/>
          <w:kern w:val="32"/>
          <w:sz w:val="28"/>
          <w:szCs w:val="32"/>
          <w:lang w:val="en-US"/>
        </w:rPr>
      </w:pPr>
    </w:p>
    <w:p w:rsidR="00E131F2" w:rsidRDefault="00E131F2" w:rsidP="00E131F2">
      <w:pPr>
        <w:rPr>
          <w:lang w:val="en-US"/>
        </w:rPr>
      </w:pPr>
      <w:r w:rsidRPr="00E131F2">
        <w:rPr>
          <w:lang w:val="en-US"/>
        </w:rPr>
        <w:t xml:space="preserve">The following document describes how to configure the .Net-based </w:t>
      </w:r>
      <w:r w:rsidR="002717C3">
        <w:rPr>
          <w:lang w:val="en-US"/>
        </w:rPr>
        <w:t xml:space="preserve">sample </w:t>
      </w:r>
      <w:r w:rsidR="00A57261">
        <w:rPr>
          <w:lang w:val="en-US"/>
        </w:rPr>
        <w:t>s</w:t>
      </w:r>
      <w:r w:rsidR="002717C3">
        <w:rPr>
          <w:lang w:val="en-US"/>
        </w:rPr>
        <w:t>ervice</w:t>
      </w:r>
      <w:r w:rsidR="00261058">
        <w:rPr>
          <w:lang w:val="en-US"/>
        </w:rPr>
        <w:t>.</w:t>
      </w:r>
    </w:p>
    <w:p w:rsidR="0047235A" w:rsidRDefault="0047235A" w:rsidP="00E131F2">
      <w:pPr>
        <w:rPr>
          <w:lang w:val="en-US"/>
        </w:rPr>
      </w:pPr>
    </w:p>
    <w:p w:rsidR="0047235A" w:rsidRDefault="0047235A" w:rsidP="0047235A">
      <w:pPr>
        <w:rPr>
          <w:lang w:val="en-US"/>
        </w:rPr>
      </w:pPr>
      <w:r w:rsidRPr="00B81ED5">
        <w:rPr>
          <w:lang w:val="en-US"/>
        </w:rPr>
        <w:t xml:space="preserve">This is a soap service that </w:t>
      </w:r>
      <w:r>
        <w:rPr>
          <w:lang w:val="en-US"/>
        </w:rPr>
        <w:t>authenticates the caller with a token issued by an STS compliant with the KOMBIT Støttesystemer specification for STS. The service has a simple ping method, that requires no input and which returns a statically configured text message.</w:t>
      </w:r>
    </w:p>
    <w:p w:rsidR="0047235A" w:rsidRDefault="0047235A" w:rsidP="0047235A">
      <w:pPr>
        <w:rPr>
          <w:lang w:val="en-US"/>
        </w:rPr>
      </w:pPr>
    </w:p>
    <w:p w:rsidR="0047235A" w:rsidRDefault="0047235A" w:rsidP="0047235A">
      <w:pPr>
        <w:rPr>
          <w:lang w:val="en-US"/>
        </w:rPr>
      </w:pPr>
      <w:r>
        <w:rPr>
          <w:lang w:val="en-US"/>
        </w:rPr>
        <w:t>In the following, this service is also referred to as “user context”, because it is a service that is invoked with a user context.</w:t>
      </w:r>
    </w:p>
    <w:p w:rsidR="0047235A" w:rsidRDefault="0047235A" w:rsidP="0047235A">
      <w:pPr>
        <w:rPr>
          <w:lang w:val="en-US"/>
        </w:rPr>
      </w:pPr>
    </w:p>
    <w:p w:rsidR="0047235A" w:rsidRPr="00E131F2" w:rsidRDefault="0047235A" w:rsidP="00E131F2">
      <w:pPr>
        <w:rPr>
          <w:lang w:val="en-US"/>
        </w:rPr>
      </w:pPr>
      <w:r>
        <w:rPr>
          <w:lang w:val="en-US"/>
        </w:rPr>
        <w:t xml:space="preserve">In the following, a “user system” refers to the caller of the service. This is because, in the KOMBIT Støttesystemer information model, a caller of a service is referred to as an “Anvendersystem”, and “user system” or “using system” are the best translations for this term. </w:t>
      </w:r>
    </w:p>
    <w:p w:rsidR="00E131F2" w:rsidRPr="00E131F2" w:rsidRDefault="00E131F2" w:rsidP="00E131F2">
      <w:pPr>
        <w:rPr>
          <w:lang w:val="en-US"/>
        </w:rPr>
      </w:pPr>
    </w:p>
    <w:p w:rsidR="0047235A" w:rsidRPr="00E131F2" w:rsidRDefault="00E131F2" w:rsidP="00E131F2">
      <w:pPr>
        <w:rPr>
          <w:lang w:val="en-US"/>
        </w:rPr>
      </w:pPr>
      <w:r w:rsidRPr="00E131F2">
        <w:rPr>
          <w:lang w:val="en-US"/>
        </w:rPr>
        <w:t xml:space="preserve">After completing this guide, the .Net-based </w:t>
      </w:r>
      <w:r w:rsidR="00A57261">
        <w:rPr>
          <w:lang w:val="en-US"/>
        </w:rPr>
        <w:t>sample service will be configured.</w:t>
      </w:r>
    </w:p>
    <w:p w:rsidR="00E131F2" w:rsidRPr="00E131F2" w:rsidRDefault="00E131F2" w:rsidP="00E131F2">
      <w:pPr>
        <w:rPr>
          <w:lang w:val="en-US"/>
        </w:rPr>
      </w:pPr>
    </w:p>
    <w:p w:rsidR="00E131F2" w:rsidRPr="00E131F2" w:rsidRDefault="00E131F2" w:rsidP="00E131F2">
      <w:pPr>
        <w:rPr>
          <w:lang w:val="en-US"/>
        </w:rPr>
      </w:pPr>
      <w:r w:rsidRPr="00E131F2">
        <w:rPr>
          <w:lang w:val="en-US"/>
        </w:rPr>
        <w:t xml:space="preserve">Setting up the .Net-based </w:t>
      </w:r>
      <w:r w:rsidR="003754EA">
        <w:rPr>
          <w:lang w:val="en-US"/>
        </w:rPr>
        <w:t xml:space="preserve">service </w:t>
      </w:r>
      <w:r w:rsidRPr="00E131F2">
        <w:rPr>
          <w:lang w:val="en-US"/>
        </w:rPr>
        <w:t>in IIS is outside the scope of this document. This is described in the document “All_guideline_setup sites IIS.docx”.</w:t>
      </w:r>
    </w:p>
    <w:p w:rsidR="00E131F2" w:rsidRPr="00E131F2" w:rsidRDefault="00E131F2" w:rsidP="00E131F2">
      <w:pPr>
        <w:rPr>
          <w:lang w:val="en-US"/>
        </w:rPr>
      </w:pPr>
    </w:p>
    <w:p w:rsidR="00E131F2" w:rsidRPr="00E131F2" w:rsidRDefault="00E131F2" w:rsidP="00E131F2">
      <w:pPr>
        <w:rPr>
          <w:lang w:val="en-US"/>
        </w:rPr>
      </w:pPr>
      <w:r w:rsidRPr="00E131F2">
        <w:rPr>
          <w:lang w:val="en-US"/>
        </w:rPr>
        <w:t>It is assumed that the reader is a .Net-developer knowledgeable in the following technologies used to develop this .Net-based sample. This includes:</w:t>
      </w:r>
    </w:p>
    <w:p w:rsidR="00E131F2" w:rsidRPr="00E131F2" w:rsidRDefault="00E131F2" w:rsidP="00E131F2">
      <w:pPr>
        <w:rPr>
          <w:lang w:val="en-US"/>
        </w:rPr>
      </w:pPr>
    </w:p>
    <w:p w:rsidR="00E131F2" w:rsidRPr="00E131F2" w:rsidRDefault="00E131F2" w:rsidP="00E131F2">
      <w:pPr>
        <w:pStyle w:val="ListParagraph"/>
        <w:numPr>
          <w:ilvl w:val="0"/>
          <w:numId w:val="15"/>
        </w:numPr>
        <w:rPr>
          <w:lang w:val="en-US"/>
        </w:rPr>
      </w:pPr>
      <w:r w:rsidRPr="00E131F2">
        <w:rPr>
          <w:lang w:val="en-US"/>
        </w:rPr>
        <w:t>C#</w:t>
      </w:r>
    </w:p>
    <w:p w:rsidR="00E131F2" w:rsidRPr="00E131F2" w:rsidRDefault="00E131F2" w:rsidP="00E131F2">
      <w:pPr>
        <w:pStyle w:val="ListParagraph"/>
        <w:numPr>
          <w:ilvl w:val="0"/>
          <w:numId w:val="15"/>
        </w:numPr>
        <w:rPr>
          <w:lang w:val="en-US"/>
        </w:rPr>
      </w:pPr>
      <w:r w:rsidRPr="00E131F2">
        <w:rPr>
          <w:lang w:val="en-US"/>
        </w:rPr>
        <w:t>Microsoft.Net framework v4.5</w:t>
      </w:r>
    </w:p>
    <w:p w:rsidR="00E131F2" w:rsidRPr="00E131F2" w:rsidRDefault="00E131F2" w:rsidP="00E131F2">
      <w:pPr>
        <w:pStyle w:val="ListParagraph"/>
        <w:numPr>
          <w:ilvl w:val="0"/>
          <w:numId w:val="15"/>
        </w:numPr>
        <w:rPr>
          <w:lang w:val="en-US"/>
        </w:rPr>
      </w:pPr>
      <w:r w:rsidRPr="00E131F2">
        <w:rPr>
          <w:lang w:val="en-US"/>
        </w:rPr>
        <w:t>Microsoft Windows Server Operating System</w:t>
      </w:r>
    </w:p>
    <w:p w:rsidR="00E131F2" w:rsidRPr="00E131F2" w:rsidRDefault="00E131F2" w:rsidP="00E131F2">
      <w:pPr>
        <w:pStyle w:val="ListParagraph"/>
        <w:numPr>
          <w:ilvl w:val="0"/>
          <w:numId w:val="15"/>
        </w:numPr>
        <w:rPr>
          <w:lang w:val="en-US"/>
        </w:rPr>
      </w:pPr>
      <w:r w:rsidRPr="00E131F2">
        <w:rPr>
          <w:lang w:val="en-US"/>
        </w:rPr>
        <w:t>Microsoft Internet Information Systems (IIS)</w:t>
      </w:r>
    </w:p>
    <w:p w:rsidR="00E131F2" w:rsidRDefault="00E131F2" w:rsidP="00E131F2">
      <w:pPr>
        <w:pStyle w:val="ListParagraph"/>
        <w:numPr>
          <w:ilvl w:val="0"/>
          <w:numId w:val="15"/>
        </w:numPr>
        <w:rPr>
          <w:lang w:val="en-US"/>
        </w:rPr>
      </w:pPr>
      <w:r w:rsidRPr="00E131F2">
        <w:rPr>
          <w:lang w:val="en-US"/>
        </w:rPr>
        <w:t>X509v3 Certificates</w:t>
      </w:r>
    </w:p>
    <w:p w:rsidR="00293674" w:rsidRDefault="00293674" w:rsidP="00E131F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Windows Communications Foundation</w:t>
      </w:r>
    </w:p>
    <w:p w:rsidR="00293674" w:rsidRDefault="00293674" w:rsidP="0029367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SOAP protocol</w:t>
      </w:r>
    </w:p>
    <w:p w:rsidR="00293674" w:rsidRDefault="00293674" w:rsidP="00E131F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WS-Trust XML protocol</w:t>
      </w:r>
    </w:p>
    <w:p w:rsidR="00E21C5D" w:rsidRPr="00E21C5D" w:rsidRDefault="00E21C5D" w:rsidP="00E21C5D">
      <w:pPr>
        <w:rPr>
          <w:lang w:val="en-US"/>
        </w:rPr>
      </w:pPr>
    </w:p>
    <w:p w:rsidR="00D93866" w:rsidRPr="00E356BE" w:rsidRDefault="00D93866" w:rsidP="00D93866">
      <w:pPr>
        <w:rPr>
          <w:lang w:val="en-US"/>
        </w:rPr>
      </w:pPr>
    </w:p>
    <w:p w:rsidR="001677FE" w:rsidRPr="00D93866" w:rsidRDefault="001677FE" w:rsidP="00586BA9">
      <w:pPr>
        <w:rPr>
          <w:lang w:val="en-US"/>
        </w:rPr>
      </w:pPr>
    </w:p>
    <w:p w:rsidR="00FA4029" w:rsidRPr="00D93866" w:rsidRDefault="00FA4029" w:rsidP="00586BA9">
      <w:pPr>
        <w:rPr>
          <w:i/>
          <w:lang w:val="en-US"/>
        </w:rPr>
      </w:pPr>
    </w:p>
    <w:p w:rsidR="00FA4029" w:rsidRPr="00D93866" w:rsidRDefault="00FA4029" w:rsidP="00586BA9">
      <w:pPr>
        <w:rPr>
          <w:lang w:val="en-US"/>
        </w:rPr>
      </w:pPr>
    </w:p>
    <w:p w:rsidR="00FA4029" w:rsidRPr="00D93866" w:rsidRDefault="00FA4029" w:rsidP="00586BA9">
      <w:pPr>
        <w:rPr>
          <w:lang w:val="en-US"/>
        </w:rPr>
      </w:pPr>
    </w:p>
    <w:p w:rsidR="00FA4029" w:rsidRDefault="000A1D0F" w:rsidP="00586BA9">
      <w:pPr>
        <w:pStyle w:val="Heading1"/>
      </w:pPr>
      <w:r w:rsidRPr="00D93866">
        <w:rPr>
          <w:lang w:val="en-US"/>
        </w:rPr>
        <w:br w:type="page"/>
      </w:r>
      <w:bookmarkStart w:id="1" w:name="_Toc418869032"/>
      <w:r w:rsidR="00D93866">
        <w:lastRenderedPageBreak/>
        <w:t>Table of Contents</w:t>
      </w:r>
      <w:bookmarkEnd w:id="1"/>
    </w:p>
    <w:p w:rsidR="000A1D0F" w:rsidRDefault="000A1D0F" w:rsidP="00586BA9"/>
    <w:p w:rsidR="0047235A" w:rsidRDefault="0078748F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r>
        <w:fldChar w:fldCharType="begin"/>
      </w:r>
      <w:r w:rsidR="000A1D0F">
        <w:instrText xml:space="preserve"> TOC \o "1-3" \h \z \u </w:instrText>
      </w:r>
      <w:r>
        <w:fldChar w:fldCharType="separate"/>
      </w:r>
      <w:hyperlink w:anchor="_Toc418869032" w:history="1">
        <w:r w:rsidR="0047235A" w:rsidRPr="00F00732">
          <w:rPr>
            <w:rStyle w:val="Hyperlink"/>
            <w:noProof/>
          </w:rPr>
          <w:t>Table of Contents</w:t>
        </w:r>
        <w:r w:rsidR="00472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35A" w:rsidRDefault="0078748F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3" w:history="1">
        <w:r w:rsidR="0047235A" w:rsidRPr="00F00732">
          <w:rPr>
            <w:rStyle w:val="Hyperlink"/>
            <w:noProof/>
            <w:lang w:val="en-US"/>
          </w:rPr>
          <w:t>Prerequisites</w:t>
        </w:r>
        <w:r w:rsidR="00472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35A" w:rsidRDefault="0078748F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4" w:history="1">
        <w:r w:rsidR="0047235A" w:rsidRPr="00F00732">
          <w:rPr>
            <w:rStyle w:val="Hyperlink"/>
            <w:noProof/>
            <w:lang w:val="en-US"/>
          </w:rPr>
          <w:t>Configuring The Service</w:t>
        </w:r>
        <w:r w:rsidR="00472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35A" w:rsidRDefault="0078748F">
      <w:pPr>
        <w:pStyle w:val="TOC3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5" w:history="1">
        <w:r w:rsidR="0047235A" w:rsidRPr="00F00732">
          <w:rPr>
            <w:rStyle w:val="Hyperlink"/>
            <w:noProof/>
          </w:rPr>
          <w:t>IIS website</w:t>
        </w:r>
        <w:r w:rsidR="00472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35A" w:rsidRDefault="0078748F">
      <w:pPr>
        <w:pStyle w:val="TOC3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6" w:history="1">
        <w:r w:rsidR="0047235A" w:rsidRPr="00F00732">
          <w:rPr>
            <w:rStyle w:val="Hyperlink"/>
            <w:rFonts w:eastAsiaTheme="majorEastAsia"/>
            <w:noProof/>
            <w:lang w:val="en-US"/>
          </w:rPr>
          <w:t>Configuration</w:t>
        </w:r>
        <w:r w:rsidR="00472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35A" w:rsidRDefault="0078748F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7" w:history="1">
        <w:r w:rsidR="0047235A" w:rsidRPr="00F00732">
          <w:rPr>
            <w:rStyle w:val="Hyperlink"/>
            <w:noProof/>
            <w:lang w:val="en-US"/>
          </w:rPr>
          <w:t>Installing The Anvendersystem (User System)</w:t>
        </w:r>
        <w:r w:rsidR="00472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35A" w:rsidRDefault="0078748F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8" w:history="1">
        <w:r w:rsidR="0047235A" w:rsidRPr="00F00732">
          <w:rPr>
            <w:rStyle w:val="Hyperlink"/>
            <w:rFonts w:eastAsiaTheme="majorEastAsia"/>
            <w:noProof/>
            <w:lang w:val="en-US"/>
          </w:rPr>
          <w:t>Configuration Of The Anvendersystem (User System)</w:t>
        </w:r>
        <w:r w:rsidR="00472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35A" w:rsidRDefault="0078748F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869039" w:history="1">
        <w:r w:rsidR="0047235A" w:rsidRPr="00F00732">
          <w:rPr>
            <w:rStyle w:val="Hyperlink"/>
            <w:noProof/>
            <w:lang w:val="en-US"/>
          </w:rPr>
          <w:t>Calling The Service Using the Anvendersystem (User Context)</w:t>
        </w:r>
        <w:r w:rsidR="004723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35A">
          <w:rPr>
            <w:noProof/>
            <w:webHidden/>
          </w:rPr>
          <w:instrText xml:space="preserve"> PAGEREF _Toc418869039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3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D30" w:rsidRDefault="0078748F" w:rsidP="00586BA9">
      <w:r>
        <w:fldChar w:fldCharType="end"/>
      </w:r>
    </w:p>
    <w:p w:rsidR="001960D2" w:rsidRPr="00B75FD8" w:rsidRDefault="00475D30" w:rsidP="00604D39">
      <w:pPr>
        <w:pStyle w:val="Heading1"/>
        <w:rPr>
          <w:lang w:val="en-US"/>
        </w:rPr>
      </w:pPr>
      <w:r w:rsidRPr="00567A36">
        <w:br w:type="page"/>
      </w:r>
      <w:bookmarkStart w:id="2" w:name="_Toc418799843"/>
      <w:bookmarkStart w:id="3" w:name="_Toc418869033"/>
      <w:r w:rsidR="001960D2">
        <w:rPr>
          <w:lang w:val="en-US"/>
        </w:rPr>
        <w:lastRenderedPageBreak/>
        <w:t>Prerequisites</w:t>
      </w:r>
      <w:bookmarkEnd w:id="2"/>
      <w:bookmarkEnd w:id="3"/>
    </w:p>
    <w:p w:rsidR="001960D2" w:rsidRDefault="001960D2" w:rsidP="001960D2">
      <w:pPr>
        <w:rPr>
          <w:shd w:val="clear" w:color="auto" w:fill="FFFFFF"/>
          <w:lang w:val="en-US"/>
        </w:rPr>
      </w:pPr>
      <w:r w:rsidRPr="00E9244E">
        <w:rPr>
          <w:shd w:val="clear" w:color="auto" w:fill="FFFFFF"/>
          <w:lang w:val="en-US"/>
        </w:rPr>
        <w:t>This document requires that the following prerequisites are satisfied:</w:t>
      </w:r>
    </w:p>
    <w:p w:rsidR="009B29C9" w:rsidRDefault="009B29C9" w:rsidP="001960D2">
      <w:pPr>
        <w:rPr>
          <w:shd w:val="clear" w:color="auto" w:fill="FFFFFF"/>
          <w:lang w:val="en-US"/>
        </w:rPr>
      </w:pPr>
    </w:p>
    <w:p w:rsidR="001960D2" w:rsidRPr="009740FB" w:rsidRDefault="001960D2" w:rsidP="001960D2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1960D2">
        <w:rPr>
          <w:shd w:val="clear" w:color="auto" w:fill="FFFFFF"/>
          <w:lang w:val="en-US"/>
        </w:rPr>
        <w:t>Setting up the .Net-based samples according to the guide “</w:t>
      </w:r>
      <w:r w:rsidRPr="001960D2">
        <w:rPr>
          <w:lang w:val="en-US"/>
        </w:rPr>
        <w:t>All_guideline_setup sites IIS.docx”</w:t>
      </w:r>
    </w:p>
    <w:p w:rsidR="009740FB" w:rsidRPr="009740FB" w:rsidRDefault="009740FB" w:rsidP="009740F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>
        <w:rPr>
          <w:lang w:val="en-US"/>
        </w:rPr>
        <w:t>Logging is done to the folder c:\temp. This folder must exist for logging to work.</w:t>
      </w:r>
      <w:bookmarkStart w:id="4" w:name="_GoBack"/>
      <w:bookmarkEnd w:id="4"/>
    </w:p>
    <w:p w:rsidR="00B81ED5" w:rsidRPr="00B81ED5" w:rsidRDefault="00D93DD7" w:rsidP="00604D39">
      <w:pPr>
        <w:pStyle w:val="Heading1"/>
        <w:rPr>
          <w:lang w:val="en-US"/>
        </w:rPr>
      </w:pPr>
      <w:bookmarkStart w:id="5" w:name="_Toc415690792"/>
      <w:bookmarkStart w:id="6" w:name="_Toc418869034"/>
      <w:r>
        <w:rPr>
          <w:lang w:val="en-US"/>
        </w:rPr>
        <w:t>Configuring The S</w:t>
      </w:r>
      <w:r w:rsidR="00B81ED5" w:rsidRPr="00B81ED5">
        <w:rPr>
          <w:lang w:val="en-US"/>
        </w:rPr>
        <w:t>ervice</w:t>
      </w:r>
      <w:bookmarkEnd w:id="5"/>
      <w:bookmarkEnd w:id="6"/>
    </w:p>
    <w:p w:rsidR="00B81ED5" w:rsidRDefault="00B81ED5" w:rsidP="00B172E2">
      <w:pPr>
        <w:pStyle w:val="Heading3"/>
      </w:pPr>
      <w:bookmarkStart w:id="7" w:name="_Toc418869035"/>
      <w:r>
        <w:t>IIS website</w:t>
      </w:r>
      <w:bookmarkEnd w:id="7"/>
    </w:p>
    <w:p w:rsidR="0029791D" w:rsidRDefault="00B81ED5" w:rsidP="00B81ED5">
      <w:pPr>
        <w:rPr>
          <w:lang w:val="en-US"/>
        </w:rPr>
      </w:pPr>
      <w:r w:rsidRPr="00B81ED5">
        <w:rPr>
          <w:lang w:val="en-US"/>
        </w:rPr>
        <w:t xml:space="preserve">This guideline assumes that the </w:t>
      </w:r>
      <w:r w:rsidR="0029791D">
        <w:rPr>
          <w:lang w:val="en-US"/>
        </w:rPr>
        <w:t xml:space="preserve">URL </w:t>
      </w:r>
      <w:r w:rsidRPr="00B81ED5">
        <w:rPr>
          <w:lang w:val="en-US"/>
        </w:rPr>
        <w:t xml:space="preserve">of the </w:t>
      </w:r>
      <w:r w:rsidR="0029791D">
        <w:rPr>
          <w:lang w:val="en-US"/>
        </w:rPr>
        <w:t xml:space="preserve">service </w:t>
      </w:r>
      <w:r w:rsidRPr="00B81ED5">
        <w:rPr>
          <w:lang w:val="en-US"/>
        </w:rPr>
        <w:t>is:</w:t>
      </w:r>
    </w:p>
    <w:p w:rsidR="00B81ED5" w:rsidRPr="00B81ED5" w:rsidRDefault="0078748F" w:rsidP="00B81ED5">
      <w:pPr>
        <w:rPr>
          <w:lang w:val="en-US"/>
        </w:rPr>
      </w:pPr>
      <w:hyperlink r:id="rId12" w:history="1">
        <w:r w:rsidR="00B81ED5" w:rsidRPr="00B81ED5">
          <w:rPr>
            <w:rStyle w:val="Hyperlink"/>
            <w:lang w:val="en-US"/>
          </w:rPr>
          <w:t>https://adgangsstyringeksempl</w:t>
        </w:r>
        <w:r w:rsidR="00BD5EFC">
          <w:rPr>
            <w:rStyle w:val="Hyperlink"/>
            <w:lang w:val="en-US"/>
          </w:rPr>
          <w:t>er.test-stoettesystemerne.dk/Service</w:t>
        </w:r>
      </w:hyperlink>
      <w:r w:rsidR="00B81ED5" w:rsidRPr="00B81ED5">
        <w:rPr>
          <w:rStyle w:val="Hyperlink"/>
          <w:lang w:val="en-US"/>
        </w:rPr>
        <w:t>/</w:t>
      </w:r>
    </w:p>
    <w:p w:rsidR="002C43F8" w:rsidRDefault="002C43F8" w:rsidP="00B81ED5">
      <w:pPr>
        <w:rPr>
          <w:rFonts w:asciiTheme="majorHAnsi" w:eastAsiaTheme="majorEastAsia" w:hAnsiTheme="majorHAnsi" w:cstheme="majorBidi"/>
          <w:color w:val="243F60" w:themeColor="accent1" w:themeShade="7F"/>
          <w:lang w:val="en-US"/>
        </w:rPr>
      </w:pPr>
    </w:p>
    <w:p w:rsidR="00B81ED5" w:rsidRPr="00B81ED5" w:rsidRDefault="00B81ED5" w:rsidP="0002276A">
      <w:pPr>
        <w:pStyle w:val="Heading3"/>
        <w:rPr>
          <w:rFonts w:eastAsiaTheme="majorEastAsia"/>
          <w:lang w:val="en-US"/>
        </w:rPr>
      </w:pPr>
      <w:bookmarkStart w:id="8" w:name="_Toc418869036"/>
      <w:r w:rsidRPr="00B81ED5">
        <w:rPr>
          <w:rFonts w:eastAsiaTheme="majorEastAsia"/>
          <w:lang w:val="en-US"/>
        </w:rPr>
        <w:t>Configuration</w:t>
      </w:r>
      <w:bookmarkEnd w:id="8"/>
    </w:p>
    <w:p w:rsidR="0002276A" w:rsidRPr="0002276A" w:rsidRDefault="0002276A" w:rsidP="0002276A">
      <w:pPr>
        <w:rPr>
          <w:lang w:val="en-US"/>
        </w:rPr>
      </w:pPr>
      <w:r w:rsidRPr="0002276A">
        <w:rPr>
          <w:lang w:val="en-US"/>
        </w:rPr>
        <w:t xml:space="preserve">Some changes to the properties in the configuration file </w:t>
      </w:r>
      <w:r w:rsidR="00BD5EFC">
        <w:rPr>
          <w:lang w:val="en-US"/>
        </w:rPr>
        <w:t>Service</w:t>
      </w:r>
      <w:r w:rsidRPr="0002276A">
        <w:rPr>
          <w:lang w:val="en-US"/>
        </w:rPr>
        <w:t>\web.config may be required:</w:t>
      </w:r>
    </w:p>
    <w:p w:rsidR="00A44F95" w:rsidRPr="00A44F95" w:rsidRDefault="00BD5EFC" w:rsidP="00B81ED5">
      <w:pPr>
        <w:pStyle w:val="ListParagraph"/>
        <w:numPr>
          <w:ilvl w:val="0"/>
          <w:numId w:val="13"/>
        </w:numPr>
        <w:spacing w:after="200"/>
      </w:pPr>
      <w:r>
        <w:rPr>
          <w:b/>
          <w:lang w:val="en-US"/>
        </w:rPr>
        <w:t>Service</w:t>
      </w:r>
      <w:r w:rsidR="00B81ED5" w:rsidRPr="0061770E">
        <w:rPr>
          <w:b/>
          <w:lang w:val="en-US"/>
        </w:rPr>
        <w:t>Address</w:t>
      </w:r>
      <w:r w:rsidR="00B81ED5" w:rsidRPr="00B81ED5">
        <w:rPr>
          <w:lang w:val="en-US"/>
        </w:rPr>
        <w:t xml:space="preserve">: The address where </w:t>
      </w:r>
      <w:r w:rsidR="0061770E">
        <w:rPr>
          <w:lang w:val="en-US"/>
        </w:rPr>
        <w:t xml:space="preserve">this service </w:t>
      </w:r>
      <w:r w:rsidR="00B81ED5" w:rsidRPr="00B81ED5">
        <w:rPr>
          <w:lang w:val="en-US"/>
        </w:rPr>
        <w:t>is deployed</w:t>
      </w:r>
      <w:r w:rsidR="00B81ED5" w:rsidRPr="00B81ED5">
        <w:rPr>
          <w:b/>
          <w:bCs/>
          <w:lang w:val="en-US"/>
        </w:rPr>
        <w:t xml:space="preserve">. </w:t>
      </w:r>
      <w:r>
        <w:rPr>
          <w:b/>
          <w:lang w:val="en-US"/>
        </w:rPr>
        <w:t>Service</w:t>
      </w:r>
      <w:r w:rsidR="00B81ED5" w:rsidRPr="00A44F95">
        <w:rPr>
          <w:b/>
          <w:lang w:val="en-US"/>
        </w:rPr>
        <w:t>ServiceCertificateThumbprint</w:t>
      </w:r>
      <w:r w:rsidR="00B81ED5" w:rsidRPr="00B81ED5">
        <w:rPr>
          <w:lang w:val="en-US"/>
        </w:rPr>
        <w:t xml:space="preserve">: </w:t>
      </w:r>
      <w:r w:rsidR="00A44F95">
        <w:rPr>
          <w:lang w:val="en-US"/>
        </w:rPr>
        <w:t xml:space="preserve">The </w:t>
      </w:r>
      <w:r w:rsidR="00B81ED5" w:rsidRPr="00B81ED5">
        <w:rPr>
          <w:lang w:val="en-US"/>
        </w:rPr>
        <w:t xml:space="preserve">thumprint of a certificate which is used as service certificate for </w:t>
      </w:r>
      <w:r w:rsidR="00A44F95">
        <w:rPr>
          <w:lang w:val="en-US"/>
        </w:rPr>
        <w:t>the service endpoint.</w:t>
      </w:r>
    </w:p>
    <w:p w:rsidR="003C704D" w:rsidRPr="003C704D" w:rsidRDefault="003C704D" w:rsidP="00A44F95">
      <w:pPr>
        <w:pStyle w:val="ListParagraph"/>
        <w:numPr>
          <w:ilvl w:val="1"/>
          <w:numId w:val="13"/>
        </w:numPr>
        <w:spacing w:after="200"/>
      </w:pPr>
      <w:r>
        <w:rPr>
          <w:lang w:val="en-US"/>
        </w:rPr>
        <w:t>In this sample, the supplied certificate “</w:t>
      </w:r>
      <w:r w:rsidRPr="00853AF3">
        <w:rPr>
          <w:lang w:val="en-US"/>
        </w:rPr>
        <w:t>KombitTestSigningCertificate.p12</w:t>
      </w:r>
      <w:r>
        <w:rPr>
          <w:lang w:val="en-US"/>
        </w:rPr>
        <w:t>” is used.</w:t>
      </w:r>
    </w:p>
    <w:p w:rsidR="00A44F95" w:rsidRPr="003C704D" w:rsidRDefault="00B81ED5" w:rsidP="003C704D">
      <w:pPr>
        <w:pStyle w:val="ListParagraph"/>
        <w:numPr>
          <w:ilvl w:val="1"/>
          <w:numId w:val="13"/>
        </w:numPr>
        <w:spacing w:after="200"/>
      </w:pPr>
      <w:r w:rsidRPr="00556EC2">
        <w:t>The certificat</w:t>
      </w:r>
      <w:r w:rsidR="00A44F95">
        <w:t>e must exist in LocalMachine\My</w:t>
      </w:r>
    </w:p>
    <w:p w:rsid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835D59">
        <w:rPr>
          <w:b/>
          <w:lang w:val="en-US"/>
        </w:rPr>
        <w:t>StsSigningCertificateThumbprint</w:t>
      </w:r>
      <w:r w:rsidRPr="00B81ED5">
        <w:rPr>
          <w:lang w:val="en-US"/>
        </w:rPr>
        <w:t xml:space="preserve">: </w:t>
      </w:r>
      <w:r w:rsidR="00835D59">
        <w:rPr>
          <w:lang w:val="en-US"/>
        </w:rPr>
        <w:t xml:space="preserve">The </w:t>
      </w:r>
      <w:r w:rsidRPr="00B81ED5">
        <w:rPr>
          <w:lang w:val="en-US"/>
        </w:rPr>
        <w:t>thumprint of a certificate which is issuer of the received security token.</w:t>
      </w:r>
    </w:p>
    <w:p w:rsidR="00835D59" w:rsidRDefault="00835D59" w:rsidP="00835D59">
      <w:pPr>
        <w:pStyle w:val="ListParagraph"/>
        <w:numPr>
          <w:ilvl w:val="1"/>
          <w:numId w:val="13"/>
        </w:numPr>
        <w:spacing w:after="200"/>
        <w:rPr>
          <w:lang w:val="en-US"/>
        </w:rPr>
      </w:pPr>
      <w:r>
        <w:rPr>
          <w:lang w:val="en-US"/>
        </w:rPr>
        <w:t>In this sample, the supplied certificate “</w:t>
      </w:r>
      <w:r w:rsidRPr="00853AF3">
        <w:rPr>
          <w:lang w:val="en-US"/>
        </w:rPr>
        <w:t>KombitTestSigningCertificate.p12</w:t>
      </w:r>
      <w:r>
        <w:rPr>
          <w:lang w:val="en-US"/>
        </w:rPr>
        <w:t>” is used.</w:t>
      </w:r>
    </w:p>
    <w:p w:rsidR="003C704D" w:rsidRPr="00835D59" w:rsidRDefault="003E7445" w:rsidP="00835D59">
      <w:pPr>
        <w:pStyle w:val="ListParagraph"/>
        <w:numPr>
          <w:ilvl w:val="1"/>
          <w:numId w:val="13"/>
        </w:numPr>
        <w:spacing w:after="200"/>
        <w:rPr>
          <w:lang w:val="en-US"/>
        </w:rPr>
      </w:pPr>
      <w:r>
        <w:rPr>
          <w:lang w:val="en-US"/>
        </w:rPr>
        <w:t xml:space="preserve">The </w:t>
      </w:r>
      <w:r w:rsidR="003C704D">
        <w:rPr>
          <w:lang w:val="en-US"/>
        </w:rPr>
        <w:t xml:space="preserve">certificate </w:t>
      </w:r>
      <w:r>
        <w:rPr>
          <w:lang w:val="en-US"/>
        </w:rPr>
        <w:t>must exist in LocalMachine\TrustedPeople</w:t>
      </w:r>
    </w:p>
    <w:p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F45AD">
        <w:rPr>
          <w:b/>
          <w:lang w:val="en-US"/>
        </w:rPr>
        <w:t>ResponseMessage</w:t>
      </w:r>
      <w:r w:rsidRPr="00B81ED5">
        <w:rPr>
          <w:lang w:val="en-US"/>
        </w:rPr>
        <w:t xml:space="preserve">: The response message </w:t>
      </w:r>
      <w:r w:rsidR="00BF45AD">
        <w:rPr>
          <w:lang w:val="en-US"/>
        </w:rPr>
        <w:t xml:space="preserve">from the </w:t>
      </w:r>
      <w:r w:rsidRPr="00B81ED5">
        <w:rPr>
          <w:lang w:val="en-US"/>
        </w:rPr>
        <w:t>Ping</w:t>
      </w:r>
      <w:r w:rsidR="00BF45AD">
        <w:rPr>
          <w:lang w:val="en-US"/>
        </w:rPr>
        <w:t>-method on the service.</w:t>
      </w:r>
    </w:p>
    <w:p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E85FE8">
        <w:rPr>
          <w:b/>
          <w:lang w:val="en-US"/>
        </w:rPr>
        <w:t>SoapMessageLogLocation</w:t>
      </w:r>
      <w:r w:rsidRPr="00B81ED5">
        <w:rPr>
          <w:lang w:val="en-US"/>
        </w:rPr>
        <w:t>: a folder to store all the received request to this service and its response to client.</w:t>
      </w:r>
    </w:p>
    <w:p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1334BA">
        <w:rPr>
          <w:b/>
          <w:lang w:val="en-US"/>
        </w:rPr>
        <w:t>serilog:minimum-level</w:t>
      </w:r>
      <w:r w:rsidRPr="00B81ED5">
        <w:rPr>
          <w:lang w:val="en-US"/>
        </w:rPr>
        <w:t xml:space="preserve">: specify the level of logging.  Log files are stored in the Logs\ folder. </w:t>
      </w:r>
    </w:p>
    <w:p w:rsidR="00B81ED5" w:rsidRPr="00B81ED5" w:rsidRDefault="00B81ED5" w:rsidP="00B81ED5">
      <w:pPr>
        <w:pStyle w:val="Heading2"/>
        <w:rPr>
          <w:lang w:val="en-US"/>
        </w:rPr>
      </w:pPr>
      <w:bookmarkStart w:id="9" w:name="_Toc415690793"/>
      <w:bookmarkStart w:id="10" w:name="_Toc418869037"/>
      <w:r w:rsidRPr="00B81ED5">
        <w:rPr>
          <w:lang w:val="en-US"/>
        </w:rPr>
        <w:t xml:space="preserve">Installing </w:t>
      </w:r>
      <w:bookmarkEnd w:id="9"/>
      <w:r w:rsidR="00E54109">
        <w:rPr>
          <w:lang w:val="en-US"/>
        </w:rPr>
        <w:t>The Anvendersystem (</w:t>
      </w:r>
      <w:r w:rsidR="00BD5EFC">
        <w:rPr>
          <w:lang w:val="en-US"/>
        </w:rPr>
        <w:t>Consumer</w:t>
      </w:r>
      <w:r w:rsidR="00E54109">
        <w:rPr>
          <w:lang w:val="en-US"/>
        </w:rPr>
        <w:t>)</w:t>
      </w:r>
      <w:bookmarkEnd w:id="10"/>
    </w:p>
    <w:p w:rsidR="00777AE3" w:rsidRDefault="00A14373" w:rsidP="00B81ED5">
      <w:pPr>
        <w:rPr>
          <w:lang w:val="en-US"/>
        </w:rPr>
      </w:pPr>
      <w:r>
        <w:rPr>
          <w:lang w:val="en-US"/>
        </w:rPr>
        <w:t xml:space="preserve">The </w:t>
      </w:r>
      <w:r w:rsidR="00C7102E">
        <w:rPr>
          <w:lang w:val="en-US"/>
        </w:rPr>
        <w:t xml:space="preserve">Anvendersystem </w:t>
      </w:r>
      <w:r w:rsidR="00B81ED5" w:rsidRPr="00B81ED5">
        <w:rPr>
          <w:lang w:val="en-US"/>
        </w:rPr>
        <w:t xml:space="preserve">is implemented as a set of unit tests that can be found in the </w:t>
      </w:r>
      <w:r w:rsidR="00777AE3">
        <w:rPr>
          <w:lang w:val="en-US"/>
        </w:rPr>
        <w:t>project:</w:t>
      </w:r>
    </w:p>
    <w:p w:rsidR="00777AE3" w:rsidRPr="00777AE3" w:rsidRDefault="00B81ED5" w:rsidP="00B81ED5">
      <w:pPr>
        <w:rPr>
          <w:rFonts w:ascii="Courier New" w:hAnsi="Courier New" w:cs="Courier New"/>
          <w:lang w:val="en-US"/>
        </w:rPr>
      </w:pPr>
      <w:r w:rsidRPr="00777AE3">
        <w:rPr>
          <w:rFonts w:ascii="Courier New" w:hAnsi="Courier New" w:cs="Courier New"/>
          <w:lang w:val="en-US"/>
        </w:rPr>
        <w:t>Kombit.Samples.</w:t>
      </w:r>
      <w:r w:rsidR="00BD5EFC">
        <w:rPr>
          <w:rFonts w:ascii="Courier New" w:hAnsi="Courier New" w:cs="Courier New"/>
          <w:lang w:val="en-US"/>
        </w:rPr>
        <w:t>Consumer</w:t>
      </w:r>
    </w:p>
    <w:p w:rsidR="00777AE3" w:rsidRDefault="00777AE3" w:rsidP="00B81ED5">
      <w:pPr>
        <w:rPr>
          <w:lang w:val="en-US"/>
        </w:rPr>
      </w:pPr>
    </w:p>
    <w:p w:rsidR="004A3839" w:rsidRDefault="00981328" w:rsidP="00B81ED5">
      <w:pPr>
        <w:rPr>
          <w:lang w:val="en-US"/>
        </w:rPr>
      </w:pPr>
      <w:r>
        <w:rPr>
          <w:lang w:val="en-US"/>
        </w:rPr>
        <w:t xml:space="preserve">These are also located in the </w:t>
      </w:r>
      <w:r w:rsidR="004A3839">
        <w:rPr>
          <w:lang w:val="en-US"/>
        </w:rPr>
        <w:t>folder:</w:t>
      </w:r>
    </w:p>
    <w:p w:rsidR="00B81ED5" w:rsidRPr="004A3839" w:rsidRDefault="00B81ED5" w:rsidP="00B81ED5">
      <w:pPr>
        <w:rPr>
          <w:rFonts w:ascii="Courier New" w:hAnsi="Courier New" w:cs="Courier New"/>
          <w:lang w:val="en-US"/>
        </w:rPr>
      </w:pPr>
      <w:r w:rsidRPr="004A3839">
        <w:rPr>
          <w:rFonts w:ascii="Courier New" w:hAnsi="Courier New" w:cs="Courier New"/>
          <w:lang w:val="en-US"/>
        </w:rPr>
        <w:t>Kombit.Samples\Tests\Kombit.Samples.</w:t>
      </w:r>
      <w:r w:rsidR="00BD5EFC">
        <w:rPr>
          <w:rFonts w:ascii="Courier New" w:hAnsi="Courier New" w:cs="Courier New"/>
          <w:lang w:val="en-US"/>
        </w:rPr>
        <w:t>Consumer</w:t>
      </w:r>
    </w:p>
    <w:p w:rsidR="004A3839" w:rsidRPr="00B81ED5" w:rsidRDefault="004A3839" w:rsidP="00B81ED5">
      <w:pPr>
        <w:rPr>
          <w:lang w:val="en-US"/>
        </w:rPr>
      </w:pPr>
    </w:p>
    <w:p w:rsidR="00866290" w:rsidRDefault="00B81ED5" w:rsidP="00B81ED5">
      <w:pPr>
        <w:rPr>
          <w:lang w:val="en-US"/>
        </w:rPr>
      </w:pPr>
      <w:r w:rsidRPr="00B81ED5">
        <w:rPr>
          <w:lang w:val="en-US"/>
        </w:rPr>
        <w:lastRenderedPageBreak/>
        <w:t xml:space="preserve">The purpose of the test cases is to simulate how to send </w:t>
      </w:r>
      <w:r w:rsidR="006355B4">
        <w:rPr>
          <w:lang w:val="en-US"/>
        </w:rPr>
        <w:t xml:space="preserve">an RST </w:t>
      </w:r>
      <w:r w:rsidRPr="00B81ED5">
        <w:rPr>
          <w:lang w:val="en-US"/>
        </w:rPr>
        <w:t xml:space="preserve">issue request and process the response </w:t>
      </w:r>
      <w:r w:rsidR="00866290">
        <w:rPr>
          <w:lang w:val="en-US"/>
        </w:rPr>
        <w:t>from a WS-Trust service, this includes:</w:t>
      </w:r>
    </w:p>
    <w:p w:rsidR="00B81ED5" w:rsidRPr="00B81ED5" w:rsidRDefault="00B81ED5" w:rsidP="00B81ED5">
      <w:pPr>
        <w:rPr>
          <w:lang w:val="en-US"/>
        </w:rPr>
      </w:pPr>
    </w:p>
    <w:p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 xml:space="preserve">How to generate security token request </w:t>
      </w:r>
    </w:p>
    <w:p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>How to sign the security token request.</w:t>
      </w:r>
    </w:p>
    <w:p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>How to send the request to WS-Trust service.</w:t>
      </w:r>
    </w:p>
    <w:p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>In the sample, we test it against our STS test stub.</w:t>
      </w:r>
    </w:p>
    <w:p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>How to process the response from WS-Trust service.</w:t>
      </w:r>
    </w:p>
    <w:p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>How to handle error if there is from WS-Trust service.</w:t>
      </w:r>
    </w:p>
    <w:p w:rsidR="00B81ED5" w:rsidRDefault="00B81ED5" w:rsidP="00B81ED5">
      <w:pPr>
        <w:rPr>
          <w:lang w:val="en-US"/>
        </w:rPr>
      </w:pPr>
      <w:r w:rsidRPr="00B81ED5">
        <w:rPr>
          <w:lang w:val="en-US"/>
        </w:rPr>
        <w:t xml:space="preserve">It also simulates how to use the issued token to send </w:t>
      </w:r>
      <w:r w:rsidR="00B17752">
        <w:rPr>
          <w:lang w:val="en-US"/>
        </w:rPr>
        <w:t xml:space="preserve">a </w:t>
      </w:r>
      <w:r w:rsidRPr="00B81ED5">
        <w:rPr>
          <w:lang w:val="en-US"/>
        </w:rPr>
        <w:t xml:space="preserve">request to </w:t>
      </w:r>
      <w:r w:rsidR="00B8468A">
        <w:rPr>
          <w:lang w:val="en-US"/>
        </w:rPr>
        <w:t xml:space="preserve">the </w:t>
      </w:r>
      <w:r w:rsidRPr="00B81ED5">
        <w:rPr>
          <w:lang w:val="en-US"/>
        </w:rPr>
        <w:t xml:space="preserve">service and process the response from </w:t>
      </w:r>
      <w:r w:rsidR="002D4110">
        <w:rPr>
          <w:lang w:val="en-US"/>
        </w:rPr>
        <w:t xml:space="preserve">the </w:t>
      </w:r>
      <w:r w:rsidRPr="00B81ED5">
        <w:rPr>
          <w:lang w:val="en-US"/>
        </w:rPr>
        <w:t>service.</w:t>
      </w:r>
      <w:r w:rsidR="00883785">
        <w:rPr>
          <w:lang w:val="en-US"/>
        </w:rPr>
        <w:t xml:space="preserve"> This includes:</w:t>
      </w:r>
    </w:p>
    <w:p w:rsidR="002B5788" w:rsidRPr="00B81ED5" w:rsidRDefault="002B5788" w:rsidP="00B81ED5">
      <w:pPr>
        <w:rPr>
          <w:lang w:val="en-US"/>
        </w:rPr>
      </w:pPr>
    </w:p>
    <w:p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 xml:space="preserve">How to send the request to </w:t>
      </w:r>
      <w:r w:rsidR="00883785">
        <w:rPr>
          <w:lang w:val="en-US"/>
        </w:rPr>
        <w:t xml:space="preserve">the </w:t>
      </w:r>
      <w:r w:rsidRPr="00B81ED5">
        <w:rPr>
          <w:lang w:val="en-US"/>
        </w:rPr>
        <w:t xml:space="preserve">service with </w:t>
      </w:r>
      <w:r w:rsidR="00D2063A">
        <w:rPr>
          <w:lang w:val="en-US"/>
        </w:rPr>
        <w:t xml:space="preserve">an </w:t>
      </w:r>
      <w:r w:rsidRPr="00B81ED5">
        <w:rPr>
          <w:lang w:val="en-US"/>
        </w:rPr>
        <w:t>issued token.</w:t>
      </w:r>
    </w:p>
    <w:p w:rsidR="00B81ED5" w:rsidRPr="00B81ED5" w:rsidRDefault="00B81ED5" w:rsidP="00B81ED5">
      <w:pPr>
        <w:pStyle w:val="ListParagraph"/>
        <w:numPr>
          <w:ilvl w:val="0"/>
          <w:numId w:val="13"/>
        </w:numPr>
        <w:spacing w:after="200"/>
        <w:rPr>
          <w:lang w:val="en-US"/>
        </w:rPr>
      </w:pPr>
      <w:r w:rsidRPr="00B81ED5">
        <w:rPr>
          <w:lang w:val="en-US"/>
        </w:rPr>
        <w:t>How to process the response from this web service.</w:t>
      </w:r>
    </w:p>
    <w:p w:rsidR="00B81ED5" w:rsidRPr="00B81ED5" w:rsidRDefault="00B81ED5" w:rsidP="00B81ED5">
      <w:pPr>
        <w:pStyle w:val="Heading1"/>
        <w:rPr>
          <w:rFonts w:eastAsiaTheme="majorEastAsia"/>
          <w:lang w:val="en-US"/>
        </w:rPr>
      </w:pPr>
      <w:bookmarkStart w:id="11" w:name="_Toc418869038"/>
      <w:r w:rsidRPr="00B81ED5">
        <w:rPr>
          <w:rFonts w:eastAsiaTheme="majorEastAsia"/>
          <w:lang w:val="en-US"/>
        </w:rPr>
        <w:t>Configuration</w:t>
      </w:r>
      <w:r w:rsidR="00BB7D4D">
        <w:rPr>
          <w:rFonts w:eastAsiaTheme="majorEastAsia"/>
          <w:lang w:val="en-US"/>
        </w:rPr>
        <w:t xml:space="preserve"> Of The Anvendersystem (User System)</w:t>
      </w:r>
      <w:bookmarkEnd w:id="11"/>
    </w:p>
    <w:p w:rsidR="007631C2" w:rsidRDefault="00975678" w:rsidP="00B81ED5">
      <w:pPr>
        <w:rPr>
          <w:lang w:val="en-US"/>
        </w:rPr>
      </w:pPr>
      <w:r w:rsidRPr="0002276A">
        <w:rPr>
          <w:lang w:val="en-US"/>
        </w:rPr>
        <w:t>Some changes to the properties in the configuration file</w:t>
      </w:r>
    </w:p>
    <w:p w:rsidR="007631C2" w:rsidRDefault="007631C2" w:rsidP="00B81ED5">
      <w:pPr>
        <w:rPr>
          <w:lang w:val="en-US"/>
        </w:rPr>
      </w:pPr>
      <w:r w:rsidRPr="00B81ED5">
        <w:rPr>
          <w:lang w:val="en-US"/>
        </w:rPr>
        <w:t>Tests\Kombit.Samples.</w:t>
      </w:r>
      <w:r w:rsidR="00BD5EFC">
        <w:rPr>
          <w:lang w:val="en-US"/>
        </w:rPr>
        <w:t>Consumer</w:t>
      </w:r>
      <w:r w:rsidRPr="00B81ED5">
        <w:rPr>
          <w:lang w:val="en-US"/>
        </w:rPr>
        <w:t>\Kombit.Samples.</w:t>
      </w:r>
      <w:r w:rsidR="00BD5EFC">
        <w:rPr>
          <w:lang w:val="en-US"/>
        </w:rPr>
        <w:t>Consumer</w:t>
      </w:r>
      <w:r w:rsidRPr="00B81ED5">
        <w:rPr>
          <w:lang w:val="en-US"/>
        </w:rPr>
        <w:t xml:space="preserve">.dll.config </w:t>
      </w:r>
    </w:p>
    <w:p w:rsidR="007631C2" w:rsidRDefault="007631C2" w:rsidP="00B81ED5">
      <w:pPr>
        <w:rPr>
          <w:lang w:val="en-US"/>
        </w:rPr>
      </w:pPr>
    </w:p>
    <w:p w:rsidR="007631C2" w:rsidRPr="00B81ED5" w:rsidRDefault="007631C2" w:rsidP="007631C2">
      <w:pPr>
        <w:rPr>
          <w:lang w:val="en-US"/>
        </w:rPr>
      </w:pPr>
      <w:r>
        <w:rPr>
          <w:lang w:val="en-US"/>
        </w:rPr>
        <w:t>May be required, depending on the specific environment where the tests are executed.</w:t>
      </w:r>
    </w:p>
    <w:p w:rsidR="00B81ED5" w:rsidRPr="00B81ED5" w:rsidRDefault="00B81ED5" w:rsidP="00B81ED5">
      <w:pPr>
        <w:rPr>
          <w:lang w:val="en-US"/>
        </w:rPr>
      </w:pPr>
    </w:p>
    <w:p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E22199">
        <w:rPr>
          <w:b/>
          <w:lang w:val="en-US"/>
        </w:rPr>
        <w:t>BaseAddress</w:t>
      </w:r>
      <w:r w:rsidRPr="007631C2">
        <w:rPr>
          <w:lang w:val="en-US"/>
        </w:rPr>
        <w:t xml:space="preserve">: the address where STS and </w:t>
      </w:r>
      <w:r w:rsidR="001337A4">
        <w:rPr>
          <w:lang w:val="en-US"/>
        </w:rPr>
        <w:t xml:space="preserve">Anvendersystem (user context) </w:t>
      </w:r>
      <w:r w:rsidRPr="007631C2">
        <w:rPr>
          <w:lang w:val="en-US"/>
        </w:rPr>
        <w:t>is deployed.</w:t>
      </w:r>
    </w:p>
    <w:p w:rsidR="00B13D9B" w:rsidRPr="00B13D9B" w:rsidRDefault="00B81ED5" w:rsidP="007631C2">
      <w:pPr>
        <w:pStyle w:val="ListParagraph"/>
        <w:numPr>
          <w:ilvl w:val="0"/>
          <w:numId w:val="16"/>
        </w:numPr>
        <w:spacing w:after="200"/>
      </w:pPr>
      <w:r w:rsidRPr="005962CE">
        <w:rPr>
          <w:b/>
          <w:lang w:val="en-US"/>
        </w:rPr>
        <w:t>AValidClientCertificateThumbprint</w:t>
      </w:r>
      <w:r w:rsidRPr="007631C2">
        <w:rPr>
          <w:lang w:val="en-US"/>
        </w:rPr>
        <w:t xml:space="preserve">: </w:t>
      </w:r>
      <w:r w:rsidR="005962CE">
        <w:rPr>
          <w:lang w:val="en-US"/>
        </w:rPr>
        <w:t xml:space="preserve">the </w:t>
      </w:r>
      <w:r w:rsidRPr="007631C2">
        <w:rPr>
          <w:lang w:val="en-US"/>
        </w:rPr>
        <w:t>thumprint of a certificate which is used to imitate a valid client credential which will be accept</w:t>
      </w:r>
      <w:r w:rsidR="00B13D9B">
        <w:rPr>
          <w:lang w:val="en-US"/>
        </w:rPr>
        <w:t>ed to receive a security token.</w:t>
      </w:r>
    </w:p>
    <w:p w:rsidR="00B13D9B" w:rsidRPr="00FD5197" w:rsidRDefault="00B13D9B" w:rsidP="00B13D9B">
      <w:pPr>
        <w:pStyle w:val="ListParagraph"/>
        <w:numPr>
          <w:ilvl w:val="1"/>
          <w:numId w:val="16"/>
        </w:numPr>
        <w:spacing w:after="200"/>
        <w:rPr>
          <w:lang w:val="en-US"/>
        </w:rPr>
      </w:pPr>
      <w:r>
        <w:rPr>
          <w:lang w:val="en-US"/>
        </w:rPr>
        <w:t>Any valid X509 certificate may be used, e.g. the following supplied certificate “</w:t>
      </w:r>
      <w:r w:rsidRPr="00532083">
        <w:rPr>
          <w:lang w:val="en-US"/>
        </w:rPr>
        <w:t>CertificateAnvendersystem.p12</w:t>
      </w:r>
      <w:r>
        <w:rPr>
          <w:lang w:val="en-US"/>
        </w:rPr>
        <w:t>”</w:t>
      </w:r>
    </w:p>
    <w:p w:rsidR="00B81ED5" w:rsidRDefault="00B81ED5" w:rsidP="00B13D9B">
      <w:pPr>
        <w:pStyle w:val="ListParagraph"/>
        <w:numPr>
          <w:ilvl w:val="1"/>
          <w:numId w:val="16"/>
        </w:numPr>
        <w:spacing w:after="200"/>
      </w:pPr>
      <w:r>
        <w:t xml:space="preserve">The certificate must </w:t>
      </w:r>
      <w:r w:rsidR="00B13D9B">
        <w:t xml:space="preserve">be located </w:t>
      </w:r>
      <w:r>
        <w:t>in LocalMachine\My.</w:t>
      </w:r>
    </w:p>
    <w:p w:rsidR="002747E0" w:rsidRPr="002747E0" w:rsidRDefault="00B81ED5" w:rsidP="007631C2">
      <w:pPr>
        <w:pStyle w:val="ListParagraph"/>
        <w:numPr>
          <w:ilvl w:val="0"/>
          <w:numId w:val="16"/>
        </w:numPr>
        <w:spacing w:after="200"/>
      </w:pPr>
      <w:r w:rsidRPr="001C33D1">
        <w:rPr>
          <w:b/>
          <w:lang w:val="en-US"/>
        </w:rPr>
        <w:t>StsServiceCertificateThumbprint</w:t>
      </w:r>
      <w:r w:rsidRPr="007631C2">
        <w:rPr>
          <w:lang w:val="en-US"/>
        </w:rPr>
        <w:t>: thumprint of a certificate which is used as service certif</w:t>
      </w:r>
      <w:r w:rsidR="002747E0">
        <w:rPr>
          <w:lang w:val="en-US"/>
        </w:rPr>
        <w:t>icate for certificate endpoint.</w:t>
      </w:r>
    </w:p>
    <w:p w:rsidR="002747E0" w:rsidRDefault="002747E0" w:rsidP="002747E0">
      <w:pPr>
        <w:pStyle w:val="ListParagraph"/>
        <w:numPr>
          <w:ilvl w:val="1"/>
          <w:numId w:val="16"/>
        </w:numPr>
        <w:spacing w:after="200"/>
      </w:pPr>
      <w:r>
        <w:rPr>
          <w:lang w:val="en-US"/>
        </w:rPr>
        <w:t>In this sample, the supplied certificate “</w:t>
      </w:r>
      <w:r w:rsidRPr="00853AF3">
        <w:rPr>
          <w:lang w:val="en-US"/>
        </w:rPr>
        <w:t>KombitTestSigningCertificate.p12</w:t>
      </w:r>
      <w:r>
        <w:rPr>
          <w:lang w:val="en-US"/>
        </w:rPr>
        <w:t>” is used.</w:t>
      </w:r>
    </w:p>
    <w:p w:rsidR="00B81ED5" w:rsidRDefault="00B81ED5" w:rsidP="002747E0">
      <w:pPr>
        <w:pStyle w:val="ListParagraph"/>
        <w:numPr>
          <w:ilvl w:val="1"/>
          <w:numId w:val="16"/>
        </w:numPr>
        <w:spacing w:after="200"/>
      </w:pPr>
      <w:r>
        <w:t>The certificate must exist in LocalMachine\My.</w:t>
      </w:r>
    </w:p>
    <w:p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0C2FF4">
        <w:rPr>
          <w:b/>
          <w:lang w:val="en-US"/>
        </w:rPr>
        <w:t>StsServiceCertificateDNSIdentity</w:t>
      </w:r>
      <w:r w:rsidRPr="007631C2">
        <w:rPr>
          <w:lang w:val="en-US"/>
        </w:rPr>
        <w:t>: the dns identity of sts service certificate.</w:t>
      </w:r>
    </w:p>
    <w:p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0C2FF4">
        <w:rPr>
          <w:b/>
          <w:lang w:val="en-US"/>
        </w:rPr>
        <w:t>StsCertificateEndpoint</w:t>
      </w:r>
      <w:r w:rsidRPr="007631C2">
        <w:rPr>
          <w:lang w:val="en-US"/>
        </w:rPr>
        <w:t>: the certificate endpoint address.</w:t>
      </w:r>
    </w:p>
    <w:p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0C2FF4">
        <w:rPr>
          <w:b/>
          <w:lang w:val="en-US"/>
        </w:rPr>
        <w:t>StsMexEndpoint</w:t>
      </w:r>
      <w:r w:rsidR="00913DAB">
        <w:rPr>
          <w:lang w:val="en-US"/>
        </w:rPr>
        <w:t>: The mex endpoint address of the STS</w:t>
      </w:r>
    </w:p>
    <w:p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913DAB">
        <w:rPr>
          <w:b/>
          <w:lang w:val="en-US"/>
        </w:rPr>
        <w:t>HeaderSigningAlgorithm</w:t>
      </w:r>
      <w:r w:rsidRPr="007631C2">
        <w:rPr>
          <w:lang w:val="en-US"/>
        </w:rPr>
        <w:t>: a signing algorithm used to sign header of soap message</w:t>
      </w:r>
    </w:p>
    <w:p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913DAB">
        <w:rPr>
          <w:b/>
          <w:lang w:val="en-US"/>
        </w:rPr>
        <w:t>AValidOnBehalfOfCertificateThumbprint</w:t>
      </w:r>
      <w:r w:rsidRPr="007631C2">
        <w:rPr>
          <w:lang w:val="en-US"/>
        </w:rPr>
        <w:t>: thumbprint of a certificate which is used on proxy onbehalfof element or used as client certificate to request onbehalfof token.</w:t>
      </w:r>
    </w:p>
    <w:p w:rsidR="00B81ED5" w:rsidRPr="007631C2" w:rsidRDefault="00BD5EFC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>
        <w:rPr>
          <w:b/>
          <w:lang w:val="en-US"/>
        </w:rPr>
        <w:t>Service</w:t>
      </w:r>
      <w:r w:rsidR="00B81ED5" w:rsidRPr="00913DAB">
        <w:rPr>
          <w:b/>
          <w:lang w:val="en-US"/>
        </w:rPr>
        <w:t>Address</w:t>
      </w:r>
      <w:r w:rsidR="00B81ED5" w:rsidRPr="007631C2">
        <w:rPr>
          <w:lang w:val="en-US"/>
        </w:rPr>
        <w:t>: the service which will accept request authenticated by issued token. In this sample, it is the address of deployed service "</w:t>
      </w:r>
      <w:r>
        <w:rPr>
          <w:lang w:val="en-US"/>
        </w:rPr>
        <w:t>service</w:t>
      </w:r>
      <w:r w:rsidR="00B81ED5" w:rsidRPr="007631C2">
        <w:rPr>
          <w:lang w:val="en-US"/>
        </w:rPr>
        <w:t>".</w:t>
      </w:r>
    </w:p>
    <w:p w:rsidR="00B81ED5" w:rsidRDefault="00BD5EFC" w:rsidP="007631C2">
      <w:pPr>
        <w:pStyle w:val="ListParagraph"/>
        <w:numPr>
          <w:ilvl w:val="0"/>
          <w:numId w:val="16"/>
        </w:numPr>
        <w:spacing w:after="200"/>
      </w:pPr>
      <w:r>
        <w:rPr>
          <w:b/>
          <w:lang w:val="en-US"/>
        </w:rPr>
        <w:lastRenderedPageBreak/>
        <w:t>Service</w:t>
      </w:r>
      <w:r w:rsidR="00B81ED5" w:rsidRPr="00913DAB">
        <w:rPr>
          <w:b/>
          <w:lang w:val="en-US"/>
        </w:rPr>
        <w:t>ServiceCertificateThumbprint</w:t>
      </w:r>
      <w:r w:rsidR="00B81ED5" w:rsidRPr="007631C2">
        <w:rPr>
          <w:lang w:val="en-US"/>
        </w:rPr>
        <w:t xml:space="preserve">: the service certificate of the above service. </w:t>
      </w:r>
      <w:r w:rsidR="00B81ED5">
        <w:t>The certificate must exist in LocalMachine\My.</w:t>
      </w:r>
    </w:p>
    <w:p w:rsidR="00B81ED5" w:rsidRPr="007631C2" w:rsidRDefault="00BD5EFC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>
        <w:rPr>
          <w:b/>
          <w:lang w:val="en-US"/>
        </w:rPr>
        <w:t>Service</w:t>
      </w:r>
      <w:r w:rsidR="00B81ED5" w:rsidRPr="00913DAB">
        <w:rPr>
          <w:b/>
          <w:lang w:val="en-US"/>
        </w:rPr>
        <w:t>ServiceCertificateDNSIdentity</w:t>
      </w:r>
      <w:r w:rsidR="00B81ED5" w:rsidRPr="007631C2">
        <w:rPr>
          <w:lang w:val="en-US"/>
        </w:rPr>
        <w:t>: the dns identity of service endpoint.</w:t>
      </w:r>
    </w:p>
    <w:p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913DAB">
        <w:rPr>
          <w:b/>
          <w:lang w:val="en-US"/>
        </w:rPr>
        <w:t>ExpectedResponseMessage</w:t>
      </w:r>
      <w:r w:rsidRPr="007631C2">
        <w:rPr>
          <w:lang w:val="en-US"/>
        </w:rPr>
        <w:t xml:space="preserve">: The expected response message from </w:t>
      </w:r>
      <w:r w:rsidR="00BD5EFC">
        <w:rPr>
          <w:lang w:val="en-US"/>
        </w:rPr>
        <w:t>service</w:t>
      </w:r>
      <w:r w:rsidRPr="007631C2">
        <w:rPr>
          <w:lang w:val="en-US"/>
        </w:rPr>
        <w:t xml:space="preserve"> service.</w:t>
      </w:r>
    </w:p>
    <w:p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913DAB">
        <w:rPr>
          <w:b/>
          <w:lang w:val="en-US"/>
        </w:rPr>
        <w:t>BppValue</w:t>
      </w:r>
      <w:r w:rsidRPr="007631C2">
        <w:rPr>
          <w:lang w:val="en-US"/>
        </w:rPr>
        <w:t>: Expected Bpp value in base64 encoded format.</w:t>
      </w:r>
    </w:p>
    <w:p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913DAB">
        <w:rPr>
          <w:b/>
          <w:lang w:val="en-US"/>
        </w:rPr>
        <w:t>SoapMessageLogLocation</w:t>
      </w:r>
      <w:r w:rsidRPr="007631C2">
        <w:rPr>
          <w:lang w:val="en-US"/>
        </w:rPr>
        <w:t xml:space="preserve">: a folder to store all the soap message sent and received to sts and </w:t>
      </w:r>
      <w:r w:rsidR="00BD5EFC">
        <w:rPr>
          <w:lang w:val="en-US"/>
        </w:rPr>
        <w:t>service</w:t>
      </w:r>
      <w:r w:rsidRPr="007631C2">
        <w:rPr>
          <w:lang w:val="en-US"/>
        </w:rPr>
        <w:t>.</w:t>
      </w:r>
    </w:p>
    <w:p w:rsidR="00B81ED5" w:rsidRPr="007631C2" w:rsidRDefault="00B81ED5" w:rsidP="007631C2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913DAB">
        <w:rPr>
          <w:b/>
          <w:lang w:val="en-US"/>
        </w:rPr>
        <w:t>serilog:minimum-level</w:t>
      </w:r>
      <w:r w:rsidRPr="007631C2">
        <w:rPr>
          <w:lang w:val="en-US"/>
        </w:rPr>
        <w:t>: specify the level of logging.  Log files are stored in the Logs\ folder.</w:t>
      </w:r>
    </w:p>
    <w:p w:rsidR="00B81ED5" w:rsidRPr="00B81ED5" w:rsidRDefault="007631C2" w:rsidP="007631C2">
      <w:pPr>
        <w:pStyle w:val="Heading1"/>
        <w:rPr>
          <w:lang w:val="en-US"/>
        </w:rPr>
      </w:pPr>
      <w:bookmarkStart w:id="12" w:name="_Toc415690794"/>
      <w:bookmarkStart w:id="13" w:name="_Toc418869039"/>
      <w:r>
        <w:rPr>
          <w:lang w:val="en-US"/>
        </w:rPr>
        <w:t>Calling The Service Using the Anvendersystem (User Context)</w:t>
      </w:r>
      <w:bookmarkEnd w:id="12"/>
      <w:bookmarkEnd w:id="13"/>
    </w:p>
    <w:p w:rsidR="00B81ED5" w:rsidRDefault="00B81ED5" w:rsidP="00B81ED5">
      <w:pPr>
        <w:pStyle w:val="Heading2"/>
      </w:pPr>
    </w:p>
    <w:p w:rsidR="00CC54F2" w:rsidRDefault="00B81ED5" w:rsidP="00B81ED5">
      <w:pPr>
        <w:rPr>
          <w:lang w:val="en-US"/>
        </w:rPr>
      </w:pPr>
      <w:r w:rsidRPr="00B81ED5">
        <w:rPr>
          <w:lang w:val="en-US"/>
        </w:rPr>
        <w:t>Open a browser and browse to</w:t>
      </w:r>
      <w:r w:rsidR="00CC54F2">
        <w:rPr>
          <w:lang w:val="en-US"/>
        </w:rPr>
        <w:t>:</w:t>
      </w:r>
    </w:p>
    <w:p w:rsidR="00CC54F2" w:rsidRDefault="0078748F" w:rsidP="00B81ED5">
      <w:pPr>
        <w:rPr>
          <w:lang w:val="en-US"/>
        </w:rPr>
      </w:pPr>
      <w:hyperlink r:id="rId13" w:history="1">
        <w:r w:rsidR="00B81ED5" w:rsidRPr="00B81ED5">
          <w:rPr>
            <w:rStyle w:val="Hyperlink"/>
            <w:lang w:val="en-US"/>
          </w:rPr>
          <w:t>https://adgangsstyringeksempl</w:t>
        </w:r>
        <w:r w:rsidR="00BD5EFC">
          <w:rPr>
            <w:rStyle w:val="Hyperlink"/>
            <w:lang w:val="en-US"/>
          </w:rPr>
          <w:t>er.test-stoettesystemerne.dk/Service</w:t>
        </w:r>
        <w:r w:rsidR="00B81ED5" w:rsidRPr="00B81ED5">
          <w:rPr>
            <w:rStyle w:val="Hyperlink"/>
            <w:lang w:val="en-US"/>
          </w:rPr>
          <w:t>/</w:t>
        </w:r>
      </w:hyperlink>
    </w:p>
    <w:p w:rsidR="00CC54F2" w:rsidRDefault="00CC54F2" w:rsidP="00B81ED5">
      <w:pPr>
        <w:rPr>
          <w:lang w:val="en-US"/>
        </w:rPr>
      </w:pPr>
    </w:p>
    <w:p w:rsidR="00B81ED5" w:rsidRDefault="00B81ED5" w:rsidP="00A401AB">
      <w:pPr>
        <w:rPr>
          <w:lang w:val="en-US"/>
        </w:rPr>
      </w:pPr>
      <w:r w:rsidRPr="00B81ED5">
        <w:rPr>
          <w:lang w:val="en-US"/>
        </w:rPr>
        <w:t>to be greeted with a welcome page.</w:t>
      </w:r>
    </w:p>
    <w:p w:rsidR="00A401AB" w:rsidRPr="00B81ED5" w:rsidRDefault="00A401AB" w:rsidP="00A401AB">
      <w:pPr>
        <w:rPr>
          <w:lang w:val="en-US"/>
        </w:rPr>
      </w:pPr>
    </w:p>
    <w:p w:rsidR="00A401AB" w:rsidRDefault="00B81ED5" w:rsidP="00B81ED5">
      <w:pPr>
        <w:rPr>
          <w:lang w:val="en-US"/>
        </w:rPr>
      </w:pPr>
      <w:r w:rsidRPr="00B81ED5">
        <w:rPr>
          <w:lang w:val="en-US"/>
        </w:rPr>
        <w:t xml:space="preserve">Sample code which demonstrates how to call the service can be found in the </w:t>
      </w:r>
      <w:r w:rsidR="00A401AB">
        <w:rPr>
          <w:lang w:val="en-US"/>
        </w:rPr>
        <w:t>class:</w:t>
      </w:r>
    </w:p>
    <w:p w:rsidR="00A401AB" w:rsidRPr="007B52C5" w:rsidRDefault="00B81ED5" w:rsidP="00B81ED5">
      <w:pPr>
        <w:rPr>
          <w:rFonts w:ascii="Courier New" w:hAnsi="Courier New" w:cs="Courier New"/>
          <w:lang w:val="en-US"/>
        </w:rPr>
      </w:pPr>
      <w:r w:rsidRPr="007B52C5">
        <w:rPr>
          <w:rFonts w:ascii="Courier New" w:hAnsi="Courier New" w:cs="Courier New"/>
          <w:lang w:val="en-US"/>
        </w:rPr>
        <w:t>Kombit.Samples.</w:t>
      </w:r>
      <w:r w:rsidR="00BD5EFC">
        <w:rPr>
          <w:rFonts w:ascii="Courier New" w:hAnsi="Courier New" w:cs="Courier New"/>
          <w:lang w:val="en-US"/>
        </w:rPr>
        <w:t>Consumer</w:t>
      </w:r>
      <w:r w:rsidR="007B52C5" w:rsidRPr="007B52C5">
        <w:rPr>
          <w:rFonts w:ascii="Courier New" w:hAnsi="Courier New" w:cs="Courier New"/>
          <w:lang w:val="en-US"/>
        </w:rPr>
        <w:t>.</w:t>
      </w:r>
      <w:r w:rsidR="00BD5EFC">
        <w:rPr>
          <w:rFonts w:ascii="Courier New" w:hAnsi="Courier New" w:cs="Courier New"/>
          <w:lang w:val="en-US"/>
        </w:rPr>
        <w:t>Consumer</w:t>
      </w:r>
    </w:p>
    <w:p w:rsidR="00A401AB" w:rsidRDefault="00A401AB" w:rsidP="00B81ED5">
      <w:pPr>
        <w:rPr>
          <w:lang w:val="en-US"/>
        </w:rPr>
      </w:pPr>
    </w:p>
    <w:p w:rsidR="00A401AB" w:rsidRDefault="00A401AB" w:rsidP="00B81ED5">
      <w:pPr>
        <w:rPr>
          <w:lang w:val="en-US"/>
        </w:rPr>
      </w:pPr>
      <w:r>
        <w:rPr>
          <w:lang w:val="en-US"/>
        </w:rPr>
        <w:t xml:space="preserve">The following </w:t>
      </w:r>
      <w:r w:rsidRPr="00B81ED5">
        <w:rPr>
          <w:lang w:val="en-US"/>
        </w:rPr>
        <w:t>test case demonstrates how to call the STS and then use the issued token to call a service.</w:t>
      </w:r>
    </w:p>
    <w:p w:rsidR="00B81ED5" w:rsidRPr="007B52C5" w:rsidRDefault="00B81ED5" w:rsidP="00B81ED5">
      <w:pPr>
        <w:rPr>
          <w:rFonts w:ascii="Courier New" w:hAnsi="Courier New" w:cs="Courier New"/>
          <w:lang w:val="en-US"/>
        </w:rPr>
      </w:pPr>
      <w:r w:rsidRPr="007B52C5">
        <w:rPr>
          <w:rFonts w:ascii="Courier New" w:hAnsi="Courier New" w:cs="Courier New"/>
          <w:lang w:val="en-US"/>
        </w:rPr>
        <w:t>SendRstAndThenExecute</w:t>
      </w:r>
      <w:r w:rsidR="00BD5EFC">
        <w:rPr>
          <w:rFonts w:ascii="Courier New" w:hAnsi="Courier New" w:cs="Courier New"/>
          <w:lang w:val="en-US"/>
        </w:rPr>
        <w:t>Service</w:t>
      </w:r>
      <w:r w:rsidRPr="007B52C5">
        <w:rPr>
          <w:rFonts w:ascii="Courier New" w:hAnsi="Courier New" w:cs="Courier New"/>
          <w:lang w:val="en-US"/>
        </w:rPr>
        <w:t xml:space="preserve">ServiceSuccessfully </w:t>
      </w:r>
    </w:p>
    <w:p w:rsidR="00B81ED5" w:rsidRPr="00B81ED5" w:rsidRDefault="00B81ED5" w:rsidP="00B81ED5">
      <w:pPr>
        <w:rPr>
          <w:lang w:val="en-US"/>
        </w:rPr>
      </w:pPr>
    </w:p>
    <w:p w:rsidR="00B81ED5" w:rsidRPr="00B81ED5" w:rsidRDefault="00B81ED5" w:rsidP="00B81ED5">
      <w:pPr>
        <w:rPr>
          <w:rFonts w:cs="Arial"/>
          <w:color w:val="222222"/>
          <w:sz w:val="19"/>
          <w:szCs w:val="19"/>
          <w:shd w:val="clear" w:color="auto" w:fill="FFFFFF"/>
          <w:lang w:val="en-US"/>
        </w:rPr>
      </w:pPr>
    </w:p>
    <w:sectPr w:rsidR="00B81ED5" w:rsidRPr="00B81ED5" w:rsidSect="00A258C3">
      <w:headerReference w:type="even" r:id="rId14"/>
      <w:headerReference w:type="default" r:id="rId15"/>
      <w:headerReference w:type="first" r:id="rId16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AA7" w:rsidRDefault="009A1AA7">
      <w:r>
        <w:separator/>
      </w:r>
    </w:p>
  </w:endnote>
  <w:endnote w:type="continuationSeparator" w:id="1">
    <w:p w:rsidR="009A1AA7" w:rsidRDefault="009A1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78748F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78748F" w:rsidRPr="00A258C3">
      <w:rPr>
        <w:rStyle w:val="PageNumber"/>
        <w:sz w:val="16"/>
        <w:szCs w:val="16"/>
      </w:rPr>
      <w:fldChar w:fldCharType="separate"/>
    </w:r>
    <w:r w:rsidR="00BD5EFC">
      <w:rPr>
        <w:rStyle w:val="PageNumber"/>
        <w:noProof/>
        <w:sz w:val="16"/>
        <w:szCs w:val="16"/>
      </w:rPr>
      <w:t>6</w:t>
    </w:r>
    <w:r w:rsidR="0078748F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78748F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78748F" w:rsidRPr="00A258C3">
      <w:rPr>
        <w:rStyle w:val="PageNumber"/>
        <w:sz w:val="16"/>
        <w:szCs w:val="16"/>
      </w:rPr>
      <w:fldChar w:fldCharType="separate"/>
    </w:r>
    <w:r w:rsidR="00BD5EFC">
      <w:rPr>
        <w:rStyle w:val="PageNumber"/>
        <w:noProof/>
        <w:sz w:val="16"/>
        <w:szCs w:val="16"/>
      </w:rPr>
      <w:t>6</w:t>
    </w:r>
    <w:r w:rsidR="0078748F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AA7" w:rsidRDefault="009A1AA7">
      <w:r>
        <w:separator/>
      </w:r>
    </w:p>
  </w:footnote>
  <w:footnote w:type="continuationSeparator" w:id="1">
    <w:p w:rsidR="009A1AA7" w:rsidRDefault="009A1A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Default="0078748F">
    <w:pPr>
      <w:pStyle w:val="Header"/>
    </w:pPr>
    <w:r w:rsidRPr="0078748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Pr="00221E8E" w:rsidRDefault="0078748F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 w:rsidRPr="0078748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Pr="0078748F">
      <w:rPr>
        <w:noProof/>
        <w:sz w:val="36"/>
        <w:szCs w:val="36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0" o:spid="_x0000_s2121" type="#_x0000_t202" style="position:absolute;left:0;text-align:left;margin-left:14.2pt;margin-top:53pt;width:320.9pt;height:5.65pt;z-index:25165568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" fillcolor="#6579ae" stroked="f">
          <v:textbox>
            <w:txbxContent>
              <w:p w:rsidR="00E2194A" w:rsidRDefault="00E2194A" w:rsidP="00E7020F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:rsidR="00E2194A" w:rsidRDefault="00E2194A" w:rsidP="00E7020F">
    <w:pPr>
      <w:pStyle w:val="Header"/>
      <w:ind w:left="-540"/>
    </w:pPr>
  </w:p>
  <w:p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Default="0078748F">
    <w:pPr>
      <w:pStyle w:val="Header"/>
    </w:pPr>
    <w:r w:rsidRPr="0078748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kstboks: GLOBETEAM" o:spid="_x0000_s2120" type="#_x0000_t202" style="position:absolute;margin-left:0;margin-top:161.3pt;width:4in;height:17.85pt;z-index:251652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" filled="f" stroked="f">
          <v:textbox inset="0,0,0,0">
            <w:txbxContent>
              <w:p w:rsidR="00E2194A" w:rsidRPr="005546C2" w:rsidRDefault="00E2194A" w:rsidP="005546C2">
                <w:pPr>
                  <w:pStyle w:val="GlobeteamNavnetrk"/>
                  <w:ind w:left="0"/>
                </w:pPr>
                <w:r w:rsidRPr="005546C2">
                  <w:t>GLOBETEAM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shape id="Text Box 35" o:spid="_x0000_s2119" type="#_x0000_t202" style="position:absolute;margin-left:266.5pt;margin-top:289.15pt;width:291.95pt;height:14.15pt;z-index:25165158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" fillcolor="#6579ae" stroked="f">
          <v:textbox>
            <w:txbxContent>
              <w:p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>
        <v:shape id="Text Box 34" o:spid="_x0000_s2118" type="#_x0000_t202" style="position:absolute;margin-left:266.5pt;margin-top:416.75pt;width:291.95pt;height:34pt;z-index:25165056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" fillcolor="#6579ae" stroked="f">
          <v:textbox>
            <w:txbxContent>
              <w:p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>
        <v:shape id="Text Box 33" o:spid="_x0000_s2117" type="#_x0000_t202" style="position:absolute;margin-left:266.5pt;margin-top:345.85pt;width:291.95pt;height:22.7pt;z-index:2516495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" fillcolor="#6579ae" stroked="f">
          <v:textbox>
            <w:txbxContent>
              <w:p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>
        <v:shape id="Text Box 32" o:spid="_x0000_s2116" type="#_x0000_t202" style="position:absolute;margin-left:266.5pt;margin-top:214.05pt;width:291.95pt;height:8.5pt;z-index:2516485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" fillcolor="#6579ae" stroked="f">
          <v:textbox>
            <w:txbxContent>
              <w:p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Default="0078748F">
    <w:pPr>
      <w:pStyle w:val="Header"/>
    </w:pPr>
    <w:r w:rsidRPr="0078748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Default="0078748F">
    <w:pPr>
      <w:pStyle w:val="Header"/>
    </w:pPr>
    <w:r w:rsidRPr="0078748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Pr="00221E8E" w:rsidRDefault="0078748F" w:rsidP="006A7640">
    <w:pPr>
      <w:pStyle w:val="GlobeteamNavnetrk"/>
      <w:tabs>
        <w:tab w:val="clear" w:pos="765"/>
        <w:tab w:val="clear" w:pos="794"/>
        <w:tab w:val="left" w:pos="2520"/>
      </w:tabs>
    </w:pPr>
    <w:r w:rsidRPr="0078748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Pr="0078748F">
      <w:rPr>
        <w:noProof/>
        <w:sz w:val="36"/>
        <w:szCs w:val="36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0" o:spid="_x0000_s2115" type="#_x0000_t202" style="position:absolute;left:0;text-align:left;margin-left:14.2pt;margin-top:53pt;width:320.9pt;height:5.65pt;z-index:2516474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" fillcolor="#6579ae" stroked="f">
          <v:textbox>
            <w:txbxContent>
              <w:p w:rsidR="00E2194A" w:rsidRDefault="00E2194A" w:rsidP="00392E45"/>
            </w:txbxContent>
          </v:textbox>
          <w10:wrap anchorx="page" anchory="page"/>
          <w10:anchorlock/>
        </v:shape>
      </w:pict>
    </w:r>
    <w:r w:rsidRPr="0078748F">
      <w:rPr>
        <w:noProof/>
        <w:sz w:val="36"/>
        <w:szCs w:val="36"/>
        <w:lang w:val="en-US" w:eastAsia="en-US"/>
      </w:rPr>
      <w:pict>
        <v:shape id="Text Box 28" o:spid="_x0000_s2114" type="#_x0000_t202" style="position:absolute;left:0;text-align:left;margin-left:14.2pt;margin-top:280.65pt;width:44.1pt;height:34pt;z-index:25164646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" fillcolor="#6579ae" stroked="f">
          <v:textbox>
            <w:txbxContent>
              <w:p w:rsidR="00E2194A" w:rsidRDefault="00E2194A" w:rsidP="00392E45"/>
            </w:txbxContent>
          </v:textbox>
          <w10:wrap anchorx="page" anchory="page"/>
          <w10:anchorlock/>
        </v:shape>
      </w:pict>
    </w:r>
    <w:r w:rsidRPr="0078748F">
      <w:rPr>
        <w:noProof/>
        <w:sz w:val="36"/>
        <w:szCs w:val="36"/>
        <w:lang w:val="en-US" w:eastAsia="en-US"/>
      </w:rPr>
      <w:pict>
        <v:shape id="Text Box 27" o:spid="_x0000_s2113" type="#_x0000_t202" style="position:absolute;left:0;text-align:left;margin-left:14.2pt;margin-top:223.95pt;width:44.1pt;height:22.7pt;z-index:25164544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" fillcolor="#6579ae" stroked="f">
          <v:textbox>
            <w:txbxContent>
              <w:p w:rsidR="00E2194A" w:rsidRDefault="00E2194A" w:rsidP="00392E45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8748F">
      <w:rPr>
        <w:noProof/>
        <w:sz w:val="36"/>
        <w:szCs w:val="36"/>
        <w:lang w:val="en-US" w:eastAsia="en-US"/>
      </w:rPr>
      <w:pict>
        <v:shape id="Text Box 25" o:spid="_x0000_s2112" type="#_x0000_t202" style="position:absolute;left:0;text-align:left;margin-left:14.2pt;margin-top:170.1pt;width:44.1pt;height:14.15pt;z-index:2516433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" fillcolor="#6579ae" stroked="f">
          <v:textbox>
            <w:txbxContent>
              <w:p w:rsidR="00E2194A" w:rsidRDefault="00E2194A" w:rsidP="00392E45"/>
            </w:txbxContent>
          </v:textbox>
          <w10:wrap anchorx="page" anchory="page"/>
          <w10:anchorlock/>
        </v:shape>
      </w:pic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:rsidR="00E2194A" w:rsidRDefault="00E2194A" w:rsidP="00803F45">
    <w:pPr>
      <w:pStyle w:val="Header"/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54C6F"/>
    <w:multiLevelType w:val="hybridMultilevel"/>
    <w:tmpl w:val="28DC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B1A6A"/>
    <w:multiLevelType w:val="hybridMultilevel"/>
    <w:tmpl w:val="071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1242E"/>
    <w:multiLevelType w:val="hybridMultilevel"/>
    <w:tmpl w:val="9610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241F74D0"/>
    <w:multiLevelType w:val="hybridMultilevel"/>
    <w:tmpl w:val="2F1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17FF4"/>
    <w:multiLevelType w:val="hybridMultilevel"/>
    <w:tmpl w:val="F1027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FC562C"/>
    <w:multiLevelType w:val="hybridMultilevel"/>
    <w:tmpl w:val="7382DC72"/>
    <w:lvl w:ilvl="0" w:tplc="518A6A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526C7"/>
    <w:multiLevelType w:val="hybridMultilevel"/>
    <w:tmpl w:val="762E684E"/>
    <w:lvl w:ilvl="0" w:tplc="BE0C8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6"/>
  </w:num>
  <w:num w:numId="5">
    <w:abstractNumId w:val="12"/>
  </w:num>
  <w:num w:numId="6">
    <w:abstractNumId w:val="13"/>
  </w:num>
  <w:num w:numId="7">
    <w:abstractNumId w:val="17"/>
  </w:num>
  <w:num w:numId="8">
    <w:abstractNumId w:val="15"/>
  </w:num>
  <w:num w:numId="9">
    <w:abstractNumId w:val="1"/>
  </w:num>
  <w:num w:numId="10">
    <w:abstractNumId w:val="14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  <w:num w:numId="15">
    <w:abstractNumId w:val="8"/>
  </w:num>
  <w:num w:numId="16">
    <w:abstractNumId w:val="2"/>
  </w:num>
  <w:num w:numId="17">
    <w:abstractNumId w:val="18"/>
  </w:num>
  <w:num w:numId="18">
    <w:abstractNumId w:val="9"/>
  </w:num>
  <w:num w:numId="1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attachedTemplate r:id="rId1"/>
  <w:stylePaneFormatFilter w:val="3001"/>
  <w:defaultTabStop w:val="567"/>
  <w:hyphenationZone w:val="425"/>
  <w:characterSpacingControl w:val="doNotCompress"/>
  <w:hdrShapeDefaults>
    <o:shapedefaults v:ext="edit" spidmax="4098">
      <o:colormru v:ext="edit" colors="#53677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35F0"/>
    <w:rsid w:val="0000133E"/>
    <w:rsid w:val="000055C8"/>
    <w:rsid w:val="0001195F"/>
    <w:rsid w:val="00014E1D"/>
    <w:rsid w:val="00015D3C"/>
    <w:rsid w:val="00016D37"/>
    <w:rsid w:val="0002276A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2FF4"/>
    <w:rsid w:val="000C46AF"/>
    <w:rsid w:val="000C4D7F"/>
    <w:rsid w:val="000D184F"/>
    <w:rsid w:val="000D1B9F"/>
    <w:rsid w:val="000D3787"/>
    <w:rsid w:val="000D51A1"/>
    <w:rsid w:val="000D540D"/>
    <w:rsid w:val="000E3588"/>
    <w:rsid w:val="000E659C"/>
    <w:rsid w:val="000E6A8C"/>
    <w:rsid w:val="000F1968"/>
    <w:rsid w:val="000F2AC1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22A2"/>
    <w:rsid w:val="001324D5"/>
    <w:rsid w:val="001334BA"/>
    <w:rsid w:val="00133557"/>
    <w:rsid w:val="001337A4"/>
    <w:rsid w:val="001363DC"/>
    <w:rsid w:val="001370E5"/>
    <w:rsid w:val="00141ADD"/>
    <w:rsid w:val="00156EA7"/>
    <w:rsid w:val="00156F13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960D2"/>
    <w:rsid w:val="001A334C"/>
    <w:rsid w:val="001A3E19"/>
    <w:rsid w:val="001A4237"/>
    <w:rsid w:val="001A4E51"/>
    <w:rsid w:val="001B28EC"/>
    <w:rsid w:val="001B3E4F"/>
    <w:rsid w:val="001B68D5"/>
    <w:rsid w:val="001C33D1"/>
    <w:rsid w:val="001C6B9E"/>
    <w:rsid w:val="001C7B18"/>
    <w:rsid w:val="001D5EBC"/>
    <w:rsid w:val="001E5B2B"/>
    <w:rsid w:val="001F11AA"/>
    <w:rsid w:val="001F1DDF"/>
    <w:rsid w:val="002003B4"/>
    <w:rsid w:val="002017CF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AD"/>
    <w:rsid w:val="00232FE6"/>
    <w:rsid w:val="0023359B"/>
    <w:rsid w:val="0024007D"/>
    <w:rsid w:val="0024135B"/>
    <w:rsid w:val="00242AE4"/>
    <w:rsid w:val="0024783A"/>
    <w:rsid w:val="00251302"/>
    <w:rsid w:val="00251916"/>
    <w:rsid w:val="00254E2B"/>
    <w:rsid w:val="00255E7D"/>
    <w:rsid w:val="00256458"/>
    <w:rsid w:val="00260CCF"/>
    <w:rsid w:val="00261058"/>
    <w:rsid w:val="00262903"/>
    <w:rsid w:val="00263DD6"/>
    <w:rsid w:val="00264A07"/>
    <w:rsid w:val="0026543D"/>
    <w:rsid w:val="00265C99"/>
    <w:rsid w:val="00265E3F"/>
    <w:rsid w:val="00266327"/>
    <w:rsid w:val="002717C3"/>
    <w:rsid w:val="00271F90"/>
    <w:rsid w:val="002747E0"/>
    <w:rsid w:val="0028527E"/>
    <w:rsid w:val="00293674"/>
    <w:rsid w:val="00293CA0"/>
    <w:rsid w:val="0029791D"/>
    <w:rsid w:val="002A4627"/>
    <w:rsid w:val="002B2CAD"/>
    <w:rsid w:val="002B45FD"/>
    <w:rsid w:val="002B5788"/>
    <w:rsid w:val="002B5B30"/>
    <w:rsid w:val="002C43F8"/>
    <w:rsid w:val="002C477B"/>
    <w:rsid w:val="002D2094"/>
    <w:rsid w:val="002D4110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4EA"/>
    <w:rsid w:val="00375E11"/>
    <w:rsid w:val="00376167"/>
    <w:rsid w:val="003812F6"/>
    <w:rsid w:val="003841ED"/>
    <w:rsid w:val="00387350"/>
    <w:rsid w:val="003877B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C704D"/>
    <w:rsid w:val="003D22F6"/>
    <w:rsid w:val="003D3840"/>
    <w:rsid w:val="003D64EA"/>
    <w:rsid w:val="003D704D"/>
    <w:rsid w:val="003D74BD"/>
    <w:rsid w:val="003E1328"/>
    <w:rsid w:val="003E7445"/>
    <w:rsid w:val="003E746B"/>
    <w:rsid w:val="003F1375"/>
    <w:rsid w:val="003F3C4C"/>
    <w:rsid w:val="003F67DF"/>
    <w:rsid w:val="003F7452"/>
    <w:rsid w:val="003F7EB6"/>
    <w:rsid w:val="004075F3"/>
    <w:rsid w:val="004102F1"/>
    <w:rsid w:val="0041041A"/>
    <w:rsid w:val="0041051F"/>
    <w:rsid w:val="00413175"/>
    <w:rsid w:val="0042107C"/>
    <w:rsid w:val="00423732"/>
    <w:rsid w:val="00424F92"/>
    <w:rsid w:val="00426195"/>
    <w:rsid w:val="00427BC6"/>
    <w:rsid w:val="004319B5"/>
    <w:rsid w:val="00432072"/>
    <w:rsid w:val="004331E6"/>
    <w:rsid w:val="00434228"/>
    <w:rsid w:val="00443A66"/>
    <w:rsid w:val="00444D01"/>
    <w:rsid w:val="0044565B"/>
    <w:rsid w:val="004469C2"/>
    <w:rsid w:val="004505C4"/>
    <w:rsid w:val="0046130B"/>
    <w:rsid w:val="004623D2"/>
    <w:rsid w:val="0047145C"/>
    <w:rsid w:val="0047235A"/>
    <w:rsid w:val="004746DB"/>
    <w:rsid w:val="00475D30"/>
    <w:rsid w:val="00476A33"/>
    <w:rsid w:val="00477BE6"/>
    <w:rsid w:val="004816E1"/>
    <w:rsid w:val="00481C5D"/>
    <w:rsid w:val="00484636"/>
    <w:rsid w:val="00487190"/>
    <w:rsid w:val="00487E29"/>
    <w:rsid w:val="004A0B3A"/>
    <w:rsid w:val="004A35F0"/>
    <w:rsid w:val="004A3839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3CEC"/>
    <w:rsid w:val="00543D3A"/>
    <w:rsid w:val="0054521B"/>
    <w:rsid w:val="005455E8"/>
    <w:rsid w:val="005546C2"/>
    <w:rsid w:val="0055499B"/>
    <w:rsid w:val="00557F55"/>
    <w:rsid w:val="0056668E"/>
    <w:rsid w:val="005673B2"/>
    <w:rsid w:val="00567A36"/>
    <w:rsid w:val="0057157C"/>
    <w:rsid w:val="00577971"/>
    <w:rsid w:val="00581453"/>
    <w:rsid w:val="00586B48"/>
    <w:rsid w:val="00586BA9"/>
    <w:rsid w:val="00586E5A"/>
    <w:rsid w:val="00590FD4"/>
    <w:rsid w:val="0059395F"/>
    <w:rsid w:val="00594410"/>
    <w:rsid w:val="005955BB"/>
    <w:rsid w:val="005962CE"/>
    <w:rsid w:val="0059671C"/>
    <w:rsid w:val="005A127E"/>
    <w:rsid w:val="005A2A93"/>
    <w:rsid w:val="005B6818"/>
    <w:rsid w:val="005B71A2"/>
    <w:rsid w:val="005C3C04"/>
    <w:rsid w:val="005D079D"/>
    <w:rsid w:val="005D169B"/>
    <w:rsid w:val="005D2EE8"/>
    <w:rsid w:val="005E0394"/>
    <w:rsid w:val="005E4BC4"/>
    <w:rsid w:val="005E4DD4"/>
    <w:rsid w:val="005E5F3D"/>
    <w:rsid w:val="005E75EA"/>
    <w:rsid w:val="005F493E"/>
    <w:rsid w:val="005F52A5"/>
    <w:rsid w:val="005F72CB"/>
    <w:rsid w:val="00601D3E"/>
    <w:rsid w:val="00604D39"/>
    <w:rsid w:val="006100B6"/>
    <w:rsid w:val="00613060"/>
    <w:rsid w:val="0061765C"/>
    <w:rsid w:val="0061770E"/>
    <w:rsid w:val="006217FE"/>
    <w:rsid w:val="00623F5E"/>
    <w:rsid w:val="0062480D"/>
    <w:rsid w:val="0062700B"/>
    <w:rsid w:val="006355B4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642B3"/>
    <w:rsid w:val="00665022"/>
    <w:rsid w:val="006662BE"/>
    <w:rsid w:val="00671FF7"/>
    <w:rsid w:val="006766F3"/>
    <w:rsid w:val="0067767E"/>
    <w:rsid w:val="00677AB7"/>
    <w:rsid w:val="00680CAF"/>
    <w:rsid w:val="00685128"/>
    <w:rsid w:val="00687DA0"/>
    <w:rsid w:val="0069210B"/>
    <w:rsid w:val="006926C3"/>
    <w:rsid w:val="00692983"/>
    <w:rsid w:val="006A4A27"/>
    <w:rsid w:val="006A7640"/>
    <w:rsid w:val="006B0E5E"/>
    <w:rsid w:val="006B1A9E"/>
    <w:rsid w:val="006B69BE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79F1"/>
    <w:rsid w:val="0073442F"/>
    <w:rsid w:val="00736B4C"/>
    <w:rsid w:val="0074175F"/>
    <w:rsid w:val="00743462"/>
    <w:rsid w:val="00744709"/>
    <w:rsid w:val="007503E5"/>
    <w:rsid w:val="00756CE7"/>
    <w:rsid w:val="00762EAA"/>
    <w:rsid w:val="007631C2"/>
    <w:rsid w:val="0077690F"/>
    <w:rsid w:val="00776DDB"/>
    <w:rsid w:val="007773B4"/>
    <w:rsid w:val="00777AE3"/>
    <w:rsid w:val="00785BB4"/>
    <w:rsid w:val="0078693C"/>
    <w:rsid w:val="0078748F"/>
    <w:rsid w:val="007907F9"/>
    <w:rsid w:val="0079250A"/>
    <w:rsid w:val="007930B7"/>
    <w:rsid w:val="00796237"/>
    <w:rsid w:val="007A0535"/>
    <w:rsid w:val="007A7EB6"/>
    <w:rsid w:val="007B52C5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E62F0"/>
    <w:rsid w:val="007F217C"/>
    <w:rsid w:val="007F2BAF"/>
    <w:rsid w:val="007F4351"/>
    <w:rsid w:val="007F57F7"/>
    <w:rsid w:val="007F5F79"/>
    <w:rsid w:val="00803312"/>
    <w:rsid w:val="0080343F"/>
    <w:rsid w:val="00803F45"/>
    <w:rsid w:val="008050FF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35D59"/>
    <w:rsid w:val="008416F3"/>
    <w:rsid w:val="008436BF"/>
    <w:rsid w:val="00851739"/>
    <w:rsid w:val="0085243B"/>
    <w:rsid w:val="00852D38"/>
    <w:rsid w:val="008601FB"/>
    <w:rsid w:val="00861ECD"/>
    <w:rsid w:val="00862281"/>
    <w:rsid w:val="008625AC"/>
    <w:rsid w:val="0086272E"/>
    <w:rsid w:val="00866290"/>
    <w:rsid w:val="00867080"/>
    <w:rsid w:val="00874239"/>
    <w:rsid w:val="00875304"/>
    <w:rsid w:val="00880081"/>
    <w:rsid w:val="00883785"/>
    <w:rsid w:val="00891A96"/>
    <w:rsid w:val="008935A9"/>
    <w:rsid w:val="00894EC5"/>
    <w:rsid w:val="008A1023"/>
    <w:rsid w:val="008A25F9"/>
    <w:rsid w:val="008A587B"/>
    <w:rsid w:val="008A5922"/>
    <w:rsid w:val="008A5DFC"/>
    <w:rsid w:val="008B46DC"/>
    <w:rsid w:val="008C0BEC"/>
    <w:rsid w:val="008C155F"/>
    <w:rsid w:val="008C2023"/>
    <w:rsid w:val="008C7C8B"/>
    <w:rsid w:val="008D1461"/>
    <w:rsid w:val="008D2524"/>
    <w:rsid w:val="008D58D2"/>
    <w:rsid w:val="008E400D"/>
    <w:rsid w:val="008E708E"/>
    <w:rsid w:val="008F500B"/>
    <w:rsid w:val="008F6318"/>
    <w:rsid w:val="00902686"/>
    <w:rsid w:val="00904CDD"/>
    <w:rsid w:val="00910694"/>
    <w:rsid w:val="00911201"/>
    <w:rsid w:val="00911ED6"/>
    <w:rsid w:val="00913DAB"/>
    <w:rsid w:val="00915B0C"/>
    <w:rsid w:val="009205C7"/>
    <w:rsid w:val="009224B4"/>
    <w:rsid w:val="00922C49"/>
    <w:rsid w:val="009255B0"/>
    <w:rsid w:val="0092634C"/>
    <w:rsid w:val="00927620"/>
    <w:rsid w:val="009315F5"/>
    <w:rsid w:val="00936465"/>
    <w:rsid w:val="009368E9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740FB"/>
    <w:rsid w:val="00975678"/>
    <w:rsid w:val="00981328"/>
    <w:rsid w:val="00984659"/>
    <w:rsid w:val="0098691D"/>
    <w:rsid w:val="009927D7"/>
    <w:rsid w:val="009948BD"/>
    <w:rsid w:val="0099680E"/>
    <w:rsid w:val="009A0FBB"/>
    <w:rsid w:val="009A1AA7"/>
    <w:rsid w:val="009A2E7A"/>
    <w:rsid w:val="009A2FD8"/>
    <w:rsid w:val="009A4B47"/>
    <w:rsid w:val="009A732A"/>
    <w:rsid w:val="009B28BC"/>
    <w:rsid w:val="009B29C9"/>
    <w:rsid w:val="009B6A44"/>
    <w:rsid w:val="009B7A4D"/>
    <w:rsid w:val="009C03E3"/>
    <w:rsid w:val="009C133A"/>
    <w:rsid w:val="009C1F14"/>
    <w:rsid w:val="009C5102"/>
    <w:rsid w:val="009C5194"/>
    <w:rsid w:val="009C5C17"/>
    <w:rsid w:val="009D011C"/>
    <w:rsid w:val="009D0B49"/>
    <w:rsid w:val="009D292A"/>
    <w:rsid w:val="009E451F"/>
    <w:rsid w:val="009E5594"/>
    <w:rsid w:val="009E7E76"/>
    <w:rsid w:val="009E7E81"/>
    <w:rsid w:val="009F5DD6"/>
    <w:rsid w:val="00A00314"/>
    <w:rsid w:val="00A03813"/>
    <w:rsid w:val="00A03C3B"/>
    <w:rsid w:val="00A0701C"/>
    <w:rsid w:val="00A1423D"/>
    <w:rsid w:val="00A14373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368ED"/>
    <w:rsid w:val="00A401AB"/>
    <w:rsid w:val="00A41741"/>
    <w:rsid w:val="00A44F95"/>
    <w:rsid w:val="00A45622"/>
    <w:rsid w:val="00A4624C"/>
    <w:rsid w:val="00A50E19"/>
    <w:rsid w:val="00A51540"/>
    <w:rsid w:val="00A541B0"/>
    <w:rsid w:val="00A57261"/>
    <w:rsid w:val="00A648DA"/>
    <w:rsid w:val="00A64AAB"/>
    <w:rsid w:val="00A66231"/>
    <w:rsid w:val="00A66B7B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A05CF"/>
    <w:rsid w:val="00AA3D54"/>
    <w:rsid w:val="00AA45C2"/>
    <w:rsid w:val="00AA478A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50BD"/>
    <w:rsid w:val="00AF50D5"/>
    <w:rsid w:val="00AF7578"/>
    <w:rsid w:val="00B00A40"/>
    <w:rsid w:val="00B045A7"/>
    <w:rsid w:val="00B06AF0"/>
    <w:rsid w:val="00B06FCA"/>
    <w:rsid w:val="00B10566"/>
    <w:rsid w:val="00B11BFE"/>
    <w:rsid w:val="00B12B0C"/>
    <w:rsid w:val="00B13892"/>
    <w:rsid w:val="00B13D9B"/>
    <w:rsid w:val="00B16D07"/>
    <w:rsid w:val="00B1703B"/>
    <w:rsid w:val="00B172E2"/>
    <w:rsid w:val="00B1731D"/>
    <w:rsid w:val="00B17752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606F"/>
    <w:rsid w:val="00B71F89"/>
    <w:rsid w:val="00B76B54"/>
    <w:rsid w:val="00B77158"/>
    <w:rsid w:val="00B81115"/>
    <w:rsid w:val="00B81ED5"/>
    <w:rsid w:val="00B82002"/>
    <w:rsid w:val="00B8468A"/>
    <w:rsid w:val="00B86A91"/>
    <w:rsid w:val="00B8724A"/>
    <w:rsid w:val="00B915F0"/>
    <w:rsid w:val="00B941C0"/>
    <w:rsid w:val="00B947B4"/>
    <w:rsid w:val="00BA58D0"/>
    <w:rsid w:val="00BA5A20"/>
    <w:rsid w:val="00BA7493"/>
    <w:rsid w:val="00BB4103"/>
    <w:rsid w:val="00BB4362"/>
    <w:rsid w:val="00BB48D2"/>
    <w:rsid w:val="00BB69DE"/>
    <w:rsid w:val="00BB7D4D"/>
    <w:rsid w:val="00BC2DFE"/>
    <w:rsid w:val="00BD2EFC"/>
    <w:rsid w:val="00BD4AD2"/>
    <w:rsid w:val="00BD581B"/>
    <w:rsid w:val="00BD584F"/>
    <w:rsid w:val="00BD5EFC"/>
    <w:rsid w:val="00BD65EB"/>
    <w:rsid w:val="00BD7908"/>
    <w:rsid w:val="00BE114C"/>
    <w:rsid w:val="00BE2FD3"/>
    <w:rsid w:val="00BE59D0"/>
    <w:rsid w:val="00BE5AB7"/>
    <w:rsid w:val="00BF45AD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0B1"/>
    <w:rsid w:val="00C5030F"/>
    <w:rsid w:val="00C52E40"/>
    <w:rsid w:val="00C54015"/>
    <w:rsid w:val="00C54517"/>
    <w:rsid w:val="00C546C8"/>
    <w:rsid w:val="00C615A2"/>
    <w:rsid w:val="00C62772"/>
    <w:rsid w:val="00C63386"/>
    <w:rsid w:val="00C7102E"/>
    <w:rsid w:val="00C71BDE"/>
    <w:rsid w:val="00C73F21"/>
    <w:rsid w:val="00C74183"/>
    <w:rsid w:val="00C768C0"/>
    <w:rsid w:val="00C80FDD"/>
    <w:rsid w:val="00C811EF"/>
    <w:rsid w:val="00C847C3"/>
    <w:rsid w:val="00C9399C"/>
    <w:rsid w:val="00CA0CB9"/>
    <w:rsid w:val="00CA5660"/>
    <w:rsid w:val="00CB1125"/>
    <w:rsid w:val="00CB2932"/>
    <w:rsid w:val="00CB339A"/>
    <w:rsid w:val="00CB3A5F"/>
    <w:rsid w:val="00CB3AC7"/>
    <w:rsid w:val="00CB71CD"/>
    <w:rsid w:val="00CC5069"/>
    <w:rsid w:val="00CC547B"/>
    <w:rsid w:val="00CC54F2"/>
    <w:rsid w:val="00CC7A23"/>
    <w:rsid w:val="00CD24CE"/>
    <w:rsid w:val="00CD62DD"/>
    <w:rsid w:val="00CD6B6D"/>
    <w:rsid w:val="00CE0579"/>
    <w:rsid w:val="00CE410C"/>
    <w:rsid w:val="00CF4732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063A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427"/>
    <w:rsid w:val="00D72674"/>
    <w:rsid w:val="00D73496"/>
    <w:rsid w:val="00D750F7"/>
    <w:rsid w:val="00D762B6"/>
    <w:rsid w:val="00D8037F"/>
    <w:rsid w:val="00D8251F"/>
    <w:rsid w:val="00D84483"/>
    <w:rsid w:val="00D85CED"/>
    <w:rsid w:val="00D86A37"/>
    <w:rsid w:val="00D8728C"/>
    <w:rsid w:val="00D92310"/>
    <w:rsid w:val="00D93866"/>
    <w:rsid w:val="00D93DD7"/>
    <w:rsid w:val="00D94CF9"/>
    <w:rsid w:val="00D94FC0"/>
    <w:rsid w:val="00D97CD2"/>
    <w:rsid w:val="00DA0A84"/>
    <w:rsid w:val="00DA2FD7"/>
    <w:rsid w:val="00DA6606"/>
    <w:rsid w:val="00DA6DB4"/>
    <w:rsid w:val="00DB2381"/>
    <w:rsid w:val="00DB2ABC"/>
    <w:rsid w:val="00DB619C"/>
    <w:rsid w:val="00DC71C2"/>
    <w:rsid w:val="00DD2355"/>
    <w:rsid w:val="00DE4FB4"/>
    <w:rsid w:val="00DF01D6"/>
    <w:rsid w:val="00DF12AC"/>
    <w:rsid w:val="00DF1753"/>
    <w:rsid w:val="00DF17B8"/>
    <w:rsid w:val="00DF29AD"/>
    <w:rsid w:val="00DF4618"/>
    <w:rsid w:val="00DF6302"/>
    <w:rsid w:val="00E00296"/>
    <w:rsid w:val="00E0046E"/>
    <w:rsid w:val="00E024F4"/>
    <w:rsid w:val="00E029D0"/>
    <w:rsid w:val="00E03488"/>
    <w:rsid w:val="00E10DC4"/>
    <w:rsid w:val="00E1222E"/>
    <w:rsid w:val="00E131F2"/>
    <w:rsid w:val="00E14CB4"/>
    <w:rsid w:val="00E15249"/>
    <w:rsid w:val="00E15D7B"/>
    <w:rsid w:val="00E208DD"/>
    <w:rsid w:val="00E2113A"/>
    <w:rsid w:val="00E2194A"/>
    <w:rsid w:val="00E21C5D"/>
    <w:rsid w:val="00E22199"/>
    <w:rsid w:val="00E2254C"/>
    <w:rsid w:val="00E2290C"/>
    <w:rsid w:val="00E22D8A"/>
    <w:rsid w:val="00E343EE"/>
    <w:rsid w:val="00E366C2"/>
    <w:rsid w:val="00E36CD8"/>
    <w:rsid w:val="00E41B74"/>
    <w:rsid w:val="00E454FC"/>
    <w:rsid w:val="00E54109"/>
    <w:rsid w:val="00E574F3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80C85"/>
    <w:rsid w:val="00E81A4C"/>
    <w:rsid w:val="00E81C73"/>
    <w:rsid w:val="00E85FE8"/>
    <w:rsid w:val="00E90699"/>
    <w:rsid w:val="00E90924"/>
    <w:rsid w:val="00E9547A"/>
    <w:rsid w:val="00E95E1B"/>
    <w:rsid w:val="00E96300"/>
    <w:rsid w:val="00EA2D97"/>
    <w:rsid w:val="00EA5F3C"/>
    <w:rsid w:val="00EB55DC"/>
    <w:rsid w:val="00EB56E1"/>
    <w:rsid w:val="00EB5F56"/>
    <w:rsid w:val="00EB6AE3"/>
    <w:rsid w:val="00EC2887"/>
    <w:rsid w:val="00EC5450"/>
    <w:rsid w:val="00EE6752"/>
    <w:rsid w:val="00EF305F"/>
    <w:rsid w:val="00F07D4D"/>
    <w:rsid w:val="00F17E0A"/>
    <w:rsid w:val="00F20B83"/>
    <w:rsid w:val="00F21C65"/>
    <w:rsid w:val="00F25646"/>
    <w:rsid w:val="00F25A58"/>
    <w:rsid w:val="00F260ED"/>
    <w:rsid w:val="00F31C75"/>
    <w:rsid w:val="00F35BA4"/>
    <w:rsid w:val="00F37124"/>
    <w:rsid w:val="00F403C4"/>
    <w:rsid w:val="00F53B38"/>
    <w:rsid w:val="00F54138"/>
    <w:rsid w:val="00F548BB"/>
    <w:rsid w:val="00F5604E"/>
    <w:rsid w:val="00F578C8"/>
    <w:rsid w:val="00F60089"/>
    <w:rsid w:val="00F718FC"/>
    <w:rsid w:val="00F73430"/>
    <w:rsid w:val="00F73FFD"/>
    <w:rsid w:val="00F744AE"/>
    <w:rsid w:val="00F75192"/>
    <w:rsid w:val="00F7633D"/>
    <w:rsid w:val="00F76979"/>
    <w:rsid w:val="00F7708B"/>
    <w:rsid w:val="00F86FEA"/>
    <w:rsid w:val="00F927E0"/>
    <w:rsid w:val="00F9545B"/>
    <w:rsid w:val="00F9641B"/>
    <w:rsid w:val="00F9680C"/>
    <w:rsid w:val="00FA0DAB"/>
    <w:rsid w:val="00FA4029"/>
    <w:rsid w:val="00FA5E86"/>
    <w:rsid w:val="00FA60B4"/>
    <w:rsid w:val="00FB1975"/>
    <w:rsid w:val="00FB66C8"/>
    <w:rsid w:val="00FC028F"/>
    <w:rsid w:val="00FC1A93"/>
    <w:rsid w:val="00FC3BD0"/>
    <w:rsid w:val="00FC7E03"/>
    <w:rsid w:val="00FE04C8"/>
    <w:rsid w:val="00FE103E"/>
    <w:rsid w:val="00FE6955"/>
    <w:rsid w:val="00FF0DFB"/>
    <w:rsid w:val="00FF5DE7"/>
    <w:rsid w:val="00FF6ACA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o:colormru v:ext="edit" colors="#53677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F2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1ED5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81ED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dgangsstyringeksempler.test-stoettesystemerne.dk/STSUserContex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gangsstyringeksempler.test-stoettesystemerne.dk/STSUserContex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emf"/><Relationship Id="rId3" Type="http://schemas.openxmlformats.org/officeDocument/2006/relationships/image" Target="media/image4.emf"/><Relationship Id="rId7" Type="http://schemas.openxmlformats.org/officeDocument/2006/relationships/image" Target="media/image8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6" Type="http://schemas.openxmlformats.org/officeDocument/2006/relationships/image" Target="media/image7.emf"/><Relationship Id="rId11" Type="http://schemas.openxmlformats.org/officeDocument/2006/relationships/image" Target="media/image12.emf"/><Relationship Id="rId5" Type="http://schemas.openxmlformats.org/officeDocument/2006/relationships/image" Target="media/image6.emf"/><Relationship Id="rId10" Type="http://schemas.openxmlformats.org/officeDocument/2006/relationships/image" Target="media/image11.emf"/><Relationship Id="rId4" Type="http://schemas.openxmlformats.org/officeDocument/2006/relationships/image" Target="media/image5.emf"/><Relationship Id="rId9" Type="http://schemas.openxmlformats.org/officeDocument/2006/relationships/image" Target="media/image10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158AB-7FBC-8C4D-91CC-A13F6B97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GT</Template>
  <TotalTime>30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7145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administrator</cp:lastModifiedBy>
  <cp:revision>68</cp:revision>
  <cp:lastPrinted>2010-06-16T14:17:00Z</cp:lastPrinted>
  <dcterms:created xsi:type="dcterms:W3CDTF">2015-05-07T14:33:00Z</dcterms:created>
  <dcterms:modified xsi:type="dcterms:W3CDTF">2015-05-26T08:37:00Z</dcterms:modified>
</cp:coreProperties>
</file>